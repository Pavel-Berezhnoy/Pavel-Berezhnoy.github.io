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98B51" w14:textId="77777777" w:rsidR="00116C6C" w:rsidRPr="0001458F" w:rsidRDefault="00A90053" w:rsidP="00A90053">
      <w:pPr>
        <w:pStyle w:val="1"/>
        <w:spacing w:after="0"/>
        <w:contextualSpacing/>
        <w:jc w:val="center"/>
        <w:rPr>
          <w:rFonts w:ascii="Proxima Nova Rg" w:hAnsi="Proxima Nova Rg"/>
        </w:rPr>
      </w:pPr>
      <w:r w:rsidRPr="00A90053">
        <w:rPr>
          <w:rFonts w:ascii="Proxima Nova Rg" w:hAnsi="Proxima Nova Rg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33DEB51" wp14:editId="29796B4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133124" cy="565150"/>
            <wp:effectExtent l="0" t="0" r="0" b="0"/>
            <wp:wrapSquare wrapText="bothSides"/>
            <wp:docPr id="2" name="Рисунок 2" descr="D:\Логотип\#cmyk_education_ino_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оготип\#cmyk_education_ino_logo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24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6C6C" w:rsidRPr="0001458F">
        <w:rPr>
          <w:rFonts w:ascii="Proxima Nova Rg" w:hAnsi="Proxima Nova Rg"/>
        </w:rPr>
        <w:t>Анкета</w:t>
      </w:r>
      <w:r w:rsidR="005F0B58">
        <w:rPr>
          <w:rFonts w:ascii="Proxima Nova Rg" w:hAnsi="Proxima Nova Rg"/>
        </w:rPr>
        <w:t xml:space="preserve"> </w:t>
      </w:r>
      <w:r w:rsidR="00642393">
        <w:rPr>
          <w:rFonts w:ascii="Proxima Nova Rg" w:hAnsi="Proxima Nova Rg"/>
        </w:rPr>
        <w:t>кандидата,</w:t>
      </w:r>
      <w:r w:rsidR="00BF5A2C">
        <w:rPr>
          <w:rFonts w:ascii="Proxima Nova Rg" w:hAnsi="Proxima Nova Rg"/>
        </w:rPr>
        <w:t xml:space="preserve"> поступающего</w:t>
      </w:r>
      <w:r w:rsidR="00D3599D">
        <w:rPr>
          <w:rFonts w:ascii="Proxima Nova Rg" w:hAnsi="Proxima Nova Rg"/>
        </w:rPr>
        <w:t xml:space="preserve"> в </w:t>
      </w:r>
      <w:r w:rsidR="005F0B58">
        <w:rPr>
          <w:rFonts w:ascii="Proxima Nova Rg" w:hAnsi="Proxima Nova Rg"/>
        </w:rPr>
        <w:t>ЦО</w:t>
      </w:r>
    </w:p>
    <w:p w14:paraId="36127B71" w14:textId="77777777" w:rsidR="00116C6C" w:rsidRDefault="005F0B58" w:rsidP="00741934">
      <w:pPr>
        <w:spacing w:after="0"/>
        <w:contextualSpacing/>
        <w:rPr>
          <w:rFonts w:ascii="Proxima Nova Rg" w:hAnsi="Proxima Nova Rg"/>
          <w:b/>
          <w:color w:val="FF0000"/>
          <w:sz w:val="20"/>
          <w:szCs w:val="20"/>
        </w:rPr>
      </w:pPr>
      <w:r>
        <w:rPr>
          <w:rFonts w:ascii="Proxima Nova Rg" w:hAnsi="Proxima Nova Rg"/>
          <w:color w:val="FF0000"/>
          <w:sz w:val="20"/>
          <w:szCs w:val="20"/>
        </w:rPr>
        <w:t>(</w:t>
      </w:r>
      <w:r w:rsidR="00116C6C" w:rsidRPr="001F4DA1">
        <w:rPr>
          <w:rFonts w:ascii="Proxima Nova Rg" w:hAnsi="Proxima Nova Rg"/>
          <w:color w:val="FF0000"/>
          <w:sz w:val="20"/>
          <w:szCs w:val="20"/>
        </w:rPr>
        <w:t xml:space="preserve">В вопросах, где предлагается выбрать ответ из набора предложенных, правильный ответ </w:t>
      </w:r>
      <w:r w:rsidR="00005997" w:rsidRPr="003D7F78">
        <w:rPr>
          <w:rFonts w:ascii="Proxima Nova Rg" w:hAnsi="Proxima Nova Rg"/>
          <w:b/>
          <w:color w:val="FF0000"/>
          <w:sz w:val="20"/>
          <w:szCs w:val="20"/>
          <w:u w:val="single"/>
        </w:rPr>
        <w:t>подчеркните</w:t>
      </w:r>
      <w:r>
        <w:rPr>
          <w:rFonts w:ascii="Proxima Nova Rg" w:hAnsi="Proxima Nova Rg"/>
          <w:b/>
          <w:color w:val="FF0000"/>
          <w:sz w:val="20"/>
          <w:szCs w:val="20"/>
        </w:rPr>
        <w:t>)</w:t>
      </w:r>
    </w:p>
    <w:p w14:paraId="7E167B42" w14:textId="0B3ADEAA" w:rsidR="007E4934" w:rsidRPr="007E4934" w:rsidRDefault="007E4934" w:rsidP="00741934">
      <w:pPr>
        <w:spacing w:after="0"/>
        <w:contextualSpacing/>
        <w:rPr>
          <w:rFonts w:ascii="Proxima Nova Rg" w:hAnsi="Proxima Nova Rg"/>
          <w:b/>
          <w:szCs w:val="20"/>
        </w:rPr>
      </w:pPr>
      <w:r w:rsidRPr="007E4934">
        <w:rPr>
          <w:rFonts w:ascii="Proxima Nova Rg" w:hAnsi="Proxima Nova Rg"/>
          <w:b/>
          <w:szCs w:val="20"/>
        </w:rPr>
        <w:t xml:space="preserve">Какое направление Вас </w:t>
      </w:r>
      <w:r w:rsidR="007C28B7" w:rsidRPr="007E4934">
        <w:rPr>
          <w:rFonts w:ascii="Proxima Nova Rg" w:hAnsi="Proxima Nova Rg"/>
          <w:b/>
          <w:szCs w:val="20"/>
        </w:rPr>
        <w:t>интересует:</w:t>
      </w:r>
      <w:r w:rsidR="007C28B7" w:rsidRPr="007E4934">
        <w:rPr>
          <w:rFonts w:ascii="Proxima Nova Rg" w:hAnsi="Proxima Nova Rg"/>
          <w:szCs w:val="20"/>
        </w:rPr>
        <w:t xml:space="preserve"> </w:t>
      </w:r>
      <w:r w:rsidR="00B85E49" w:rsidRPr="00B85E49">
        <w:rPr>
          <w:rFonts w:ascii="Proxima Nova Rg" w:hAnsi="Proxima Nova Rg"/>
          <w:szCs w:val="20"/>
          <w:u w:val="single"/>
          <w:lang w:val="en-US"/>
        </w:rPr>
        <w:t>Full</w:t>
      </w:r>
      <w:r w:rsidR="00B85E49" w:rsidRPr="003544BE">
        <w:rPr>
          <w:rFonts w:ascii="Proxima Nova Rg" w:hAnsi="Proxima Nova Rg"/>
          <w:szCs w:val="20"/>
          <w:u w:val="single"/>
        </w:rPr>
        <w:t xml:space="preserve"> </w:t>
      </w:r>
      <w:r w:rsidR="00B85E49" w:rsidRPr="00B85E49">
        <w:rPr>
          <w:rFonts w:ascii="Proxima Nova Rg" w:hAnsi="Proxima Nova Rg"/>
          <w:szCs w:val="20"/>
          <w:u w:val="single"/>
          <w:lang w:val="en-US"/>
        </w:rPr>
        <w:t>stack</w:t>
      </w:r>
      <w:r w:rsidR="0083737C" w:rsidRPr="00B85E49">
        <w:rPr>
          <w:rFonts w:ascii="Proxima Nova Rg" w:hAnsi="Proxima Nova Rg"/>
          <w:szCs w:val="20"/>
          <w:u w:val="single"/>
        </w:rPr>
        <w:t xml:space="preserve"> </w:t>
      </w:r>
      <w:r w:rsidR="0083737C" w:rsidRPr="00B85E49">
        <w:rPr>
          <w:rFonts w:ascii="Proxima Nova Rg" w:hAnsi="Proxima Nova Rg"/>
          <w:szCs w:val="20"/>
          <w:u w:val="single"/>
          <w:lang w:val="en-US"/>
        </w:rPr>
        <w:t>Web</w:t>
      </w:r>
      <w:r w:rsidR="00FE28E7" w:rsidRPr="00B85E49">
        <w:rPr>
          <w:rFonts w:ascii="Proxima Nova Rg" w:hAnsi="Proxima Nova Rg"/>
          <w:szCs w:val="20"/>
          <w:u w:val="single"/>
        </w:rPr>
        <w:t xml:space="preserve"> </w:t>
      </w:r>
      <w:r w:rsidR="00FE28E7" w:rsidRPr="00B85E49">
        <w:rPr>
          <w:rFonts w:ascii="Proxima Nova Rg" w:hAnsi="Proxima Nova Rg"/>
          <w:szCs w:val="20"/>
          <w:u w:val="single"/>
          <w:lang w:val="en-US"/>
        </w:rPr>
        <w:t>Development</w:t>
      </w:r>
    </w:p>
    <w:p w14:paraId="3F8391AE" w14:textId="77777777" w:rsidR="008811E1" w:rsidRPr="008811E1" w:rsidRDefault="008811E1" w:rsidP="00741934">
      <w:pPr>
        <w:spacing w:after="0"/>
        <w:contextualSpacing/>
        <w:rPr>
          <w:rFonts w:ascii="Proxima Nova Rg" w:hAnsi="Proxima Nova Rg"/>
          <w:b/>
          <w:sz w:val="18"/>
          <w:szCs w:val="24"/>
        </w:rPr>
      </w:pPr>
    </w:p>
    <w:p w14:paraId="3578A00C" w14:textId="77777777" w:rsidR="00C934E2" w:rsidRPr="005F0B58" w:rsidRDefault="00C934E2" w:rsidP="00741934">
      <w:pPr>
        <w:spacing w:after="0"/>
        <w:contextualSpacing/>
        <w:rPr>
          <w:rFonts w:ascii="Proxima Nova Rg" w:hAnsi="Proxima Nova Rg"/>
          <w:b/>
          <w:sz w:val="24"/>
          <w:szCs w:val="24"/>
        </w:rPr>
      </w:pPr>
      <w:r w:rsidRPr="0001458F">
        <w:rPr>
          <w:rFonts w:ascii="Proxima Nova Rg" w:hAnsi="Proxima Nova Rg"/>
          <w:b/>
          <w:sz w:val="24"/>
          <w:szCs w:val="24"/>
        </w:rPr>
        <w:t>Личные данные</w:t>
      </w:r>
      <w:r w:rsidR="00F40439">
        <w:rPr>
          <w:rFonts w:ascii="Proxima Nova Rg" w:hAnsi="Proxima Nova Rg"/>
          <w:b/>
          <w:sz w:val="24"/>
          <w:szCs w:val="24"/>
        </w:rPr>
        <w:t>:</w:t>
      </w:r>
    </w:p>
    <w:p w14:paraId="6FA0AC0C" w14:textId="3F18F879" w:rsidR="00C934E2" w:rsidRPr="00AC20DD" w:rsidRDefault="00C934E2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Фамилия Имя Отчество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r w:rsidR="007C28B7" w:rsidRPr="007C28B7">
        <w:rPr>
          <w:rFonts w:ascii="Proxima Nova Rg" w:hAnsi="Proxima Nova Rg"/>
          <w:u w:val="single"/>
        </w:rPr>
        <w:t xml:space="preserve">Кудлаёв Игорь Владимирович                                </w:t>
      </w:r>
      <w:r w:rsidR="007C28B7" w:rsidRPr="007C28B7">
        <w:rPr>
          <w:rFonts w:ascii="Proxima Nova Rg" w:hAnsi="Proxima Nova Rg"/>
        </w:rPr>
        <w:t xml:space="preserve">                                             </w:t>
      </w:r>
    </w:p>
    <w:p w14:paraId="01F53157" w14:textId="7A7B1FC5" w:rsidR="00C934E2" w:rsidRPr="00AC20DD" w:rsidRDefault="00C934E2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Дата рождения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r w:rsidR="007C28B7" w:rsidRPr="007C28B7">
        <w:rPr>
          <w:rFonts w:ascii="Proxima Nova Rg" w:hAnsi="Proxima Nova Rg"/>
          <w:u w:val="single"/>
        </w:rPr>
        <w:t>12.11.2002</w:t>
      </w:r>
      <w:r w:rsidRPr="00AC20DD">
        <w:rPr>
          <w:rFonts w:ascii="Proxima Nova Rg" w:hAnsi="Proxima Nova Rg"/>
        </w:rPr>
        <w:t xml:space="preserve">    </w:t>
      </w:r>
    </w:p>
    <w:p w14:paraId="36727627" w14:textId="77777777" w:rsidR="00C934E2" w:rsidRPr="00AC20DD" w:rsidRDefault="00BA6C71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Семейное положение: </w:t>
      </w:r>
      <w:r w:rsidRPr="00AC20DD">
        <w:rPr>
          <w:rFonts w:ascii="Proxima Nova Rg" w:hAnsi="Proxima Nova Rg"/>
        </w:rPr>
        <w:tab/>
      </w:r>
      <w:r w:rsidR="00F40439" w:rsidRPr="007C28B7">
        <w:rPr>
          <w:rFonts w:ascii="Proxima Nova Rg" w:hAnsi="Proxima Nova Rg"/>
          <w:u w:val="single"/>
        </w:rPr>
        <w:t>Холост/Н</w:t>
      </w:r>
      <w:r w:rsidR="00C934E2" w:rsidRPr="007C28B7">
        <w:rPr>
          <w:rFonts w:ascii="Proxima Nova Rg" w:hAnsi="Proxima Nova Rg"/>
          <w:u w:val="single"/>
        </w:rPr>
        <w:t>е замужем</w:t>
      </w:r>
      <w:r w:rsidRPr="00AC20DD">
        <w:rPr>
          <w:rFonts w:ascii="Proxima Nova Rg" w:hAnsi="Proxima Nova Rg"/>
        </w:rPr>
        <w:tab/>
      </w:r>
      <w:r w:rsidR="00C934E2" w:rsidRPr="00AC20DD">
        <w:rPr>
          <w:rFonts w:ascii="Proxima Nova Rg" w:hAnsi="Proxima Nova Rg"/>
        </w:rPr>
        <w:tab/>
      </w:r>
      <w:r w:rsidR="00F40439">
        <w:rPr>
          <w:rFonts w:ascii="Proxima Nova Rg" w:hAnsi="Proxima Nova Rg"/>
        </w:rPr>
        <w:t>Ж</w:t>
      </w:r>
      <w:r w:rsidR="00C934E2" w:rsidRPr="00AC20DD">
        <w:rPr>
          <w:rFonts w:ascii="Proxima Nova Rg" w:hAnsi="Proxima Nova Rg"/>
        </w:rPr>
        <w:t>енат/</w:t>
      </w:r>
      <w:r w:rsidR="00F40439">
        <w:rPr>
          <w:rFonts w:ascii="Proxima Nova Rg" w:hAnsi="Proxima Nova Rg"/>
        </w:rPr>
        <w:t>З</w:t>
      </w:r>
      <w:r w:rsidR="00C934E2" w:rsidRPr="00AC20DD">
        <w:rPr>
          <w:rFonts w:ascii="Proxima Nova Rg" w:hAnsi="Proxima Nova Rg"/>
        </w:rPr>
        <w:t>амужем</w:t>
      </w:r>
      <w:r w:rsidR="00C934E2" w:rsidRPr="00AC20DD">
        <w:rPr>
          <w:rFonts w:ascii="Proxima Nova Rg" w:hAnsi="Proxima Nova Rg"/>
        </w:rPr>
        <w:tab/>
      </w:r>
      <w:r w:rsidR="00F40439">
        <w:rPr>
          <w:rFonts w:ascii="Proxima Nova Rg" w:hAnsi="Proxima Nova Rg"/>
        </w:rPr>
        <w:t>Р</w:t>
      </w:r>
      <w:r w:rsidR="00C934E2" w:rsidRPr="00AC20DD">
        <w:rPr>
          <w:rFonts w:ascii="Proxima Nova Rg" w:hAnsi="Proxima Nova Rg"/>
        </w:rPr>
        <w:t>азведен/</w:t>
      </w:r>
      <w:r w:rsidR="00F40439">
        <w:rPr>
          <w:rFonts w:ascii="Proxima Nova Rg" w:hAnsi="Proxima Nova Rg"/>
        </w:rPr>
        <w:t>Р</w:t>
      </w:r>
      <w:r w:rsidR="00C934E2" w:rsidRPr="00AC20DD">
        <w:rPr>
          <w:rFonts w:ascii="Proxima Nova Rg" w:hAnsi="Proxima Nova Rg"/>
        </w:rPr>
        <w:t>азведена</w:t>
      </w:r>
    </w:p>
    <w:p w14:paraId="602B7BB4" w14:textId="77777777" w:rsidR="00C934E2" w:rsidRPr="00AC20DD" w:rsidRDefault="00C934E2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Дети</w:t>
      </w:r>
      <w:r w:rsidR="001F4DA1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ab/>
      </w:r>
      <w:r w:rsidRPr="00AC20DD">
        <w:rPr>
          <w:rFonts w:ascii="Proxima Nova Rg" w:hAnsi="Proxima Nova Rg"/>
        </w:rPr>
        <w:tab/>
      </w:r>
      <w:r w:rsidR="00005997">
        <w:rPr>
          <w:rFonts w:ascii="Proxima Nova Rg" w:hAnsi="Proxima Nova Rg"/>
        </w:rPr>
        <w:t>Е</w:t>
      </w:r>
      <w:r w:rsidRPr="00AC20DD">
        <w:rPr>
          <w:rFonts w:ascii="Proxima Nova Rg" w:hAnsi="Proxima Nova Rg"/>
        </w:rPr>
        <w:t>сть</w:t>
      </w:r>
      <w:r w:rsidRPr="00AC20DD">
        <w:rPr>
          <w:rFonts w:ascii="Proxima Nova Rg" w:hAnsi="Proxima Nova Rg"/>
        </w:rPr>
        <w:tab/>
        <w:t xml:space="preserve"> </w:t>
      </w:r>
      <w:r w:rsidR="00005997" w:rsidRPr="007C28B7">
        <w:rPr>
          <w:rFonts w:ascii="Proxima Nova Rg" w:hAnsi="Proxima Nova Rg"/>
          <w:u w:val="single"/>
        </w:rPr>
        <w:t>Н</w:t>
      </w:r>
      <w:r w:rsidRPr="007C28B7">
        <w:rPr>
          <w:rFonts w:ascii="Proxima Nova Rg" w:hAnsi="Proxima Nova Rg"/>
          <w:u w:val="single"/>
        </w:rPr>
        <w:t>ет</w:t>
      </w:r>
    </w:p>
    <w:p w14:paraId="7F358872" w14:textId="26E25224" w:rsidR="00C934E2" w:rsidRDefault="00A135FA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Гражданство</w:t>
      </w:r>
      <w:r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r w:rsidR="007C28B7" w:rsidRPr="007C28B7">
        <w:rPr>
          <w:rFonts w:ascii="Proxima Nova Rg" w:hAnsi="Proxima Nova Rg"/>
          <w:u w:val="single"/>
        </w:rPr>
        <w:t>Российской Федерации</w:t>
      </w:r>
    </w:p>
    <w:p w14:paraId="43C0785F" w14:textId="0F59DA22" w:rsidR="000744A5" w:rsidRDefault="000744A5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 xml:space="preserve">Город проживания: </w:t>
      </w:r>
      <w:r w:rsidR="007C28B7" w:rsidRPr="007C28B7">
        <w:rPr>
          <w:rFonts w:ascii="Proxima Nova Rg" w:hAnsi="Proxima Nova Rg"/>
          <w:u w:val="single"/>
        </w:rPr>
        <w:t>Ростов-на-</w:t>
      </w:r>
      <w:r w:rsidR="007C28B7">
        <w:rPr>
          <w:rFonts w:ascii="Proxima Nova Rg" w:hAnsi="Proxima Nova Rg"/>
          <w:u w:val="single"/>
        </w:rPr>
        <w:t>Д</w:t>
      </w:r>
      <w:r w:rsidR="007C28B7" w:rsidRPr="007C28B7">
        <w:rPr>
          <w:rFonts w:ascii="Proxima Nova Rg" w:hAnsi="Proxima Nova Rg"/>
          <w:u w:val="single"/>
        </w:rPr>
        <w:t>ону</w:t>
      </w:r>
    </w:p>
    <w:p w14:paraId="49D6B133" w14:textId="77777777" w:rsidR="001F4DA1" w:rsidRDefault="003D7F78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Подчеркните</w:t>
      </w:r>
      <w:r w:rsidR="001F4DA1">
        <w:rPr>
          <w:rFonts w:ascii="Proxima Nova Rg" w:hAnsi="Proxima Nova Rg"/>
        </w:rPr>
        <w:t xml:space="preserve"> те до</w:t>
      </w:r>
      <w:r w:rsidR="00CB345D">
        <w:rPr>
          <w:rFonts w:ascii="Proxima Nova Rg" w:hAnsi="Proxima Nova Rg"/>
        </w:rPr>
        <w:t>кументы, которые у вас в наличии</w:t>
      </w:r>
      <w:r w:rsidR="001F4DA1">
        <w:rPr>
          <w:rFonts w:ascii="Proxima Nova Rg" w:hAnsi="Proxima Nova Rg"/>
        </w:rPr>
        <w:t xml:space="preserve"> на данный момент: </w:t>
      </w:r>
    </w:p>
    <w:p w14:paraId="4C58BF74" w14:textId="77777777" w:rsidR="0001458F" w:rsidRPr="008811E1" w:rsidRDefault="001F4DA1" w:rsidP="00B4702D">
      <w:pPr>
        <w:spacing w:after="0"/>
        <w:contextualSpacing/>
        <w:jc w:val="both"/>
        <w:rPr>
          <w:rFonts w:ascii="Proxima Nova Rg" w:hAnsi="Proxima Nova Rg"/>
          <w:b/>
          <w:sz w:val="18"/>
        </w:rPr>
      </w:pPr>
      <w:r w:rsidRPr="007C28B7">
        <w:rPr>
          <w:rFonts w:ascii="Proxima Nova Rg" w:hAnsi="Proxima Nova Rg"/>
          <w:u w:val="single"/>
        </w:rPr>
        <w:t>Паспорт гражданина</w:t>
      </w:r>
      <w:r w:rsidR="00B4702D" w:rsidRPr="007C28B7">
        <w:rPr>
          <w:rFonts w:ascii="Proxima Nova Rg" w:hAnsi="Proxima Nova Rg"/>
          <w:u w:val="single"/>
        </w:rPr>
        <w:t xml:space="preserve"> РФ</w:t>
      </w:r>
      <w:r w:rsidR="00B4702D">
        <w:rPr>
          <w:rFonts w:ascii="Proxima Nova Rg" w:hAnsi="Proxima Nova Rg"/>
        </w:rPr>
        <w:t xml:space="preserve">  </w:t>
      </w:r>
      <w:r w:rsidR="00F40439">
        <w:rPr>
          <w:rFonts w:ascii="Proxima Nova Rg" w:hAnsi="Proxima Nova Rg"/>
        </w:rPr>
        <w:t xml:space="preserve"> </w:t>
      </w:r>
      <w:r>
        <w:rPr>
          <w:rFonts w:ascii="Proxima Nova Rg" w:hAnsi="Proxima Nova Rg"/>
        </w:rPr>
        <w:t>Трудовая книжк</w:t>
      </w:r>
      <w:r w:rsidR="00B4702D">
        <w:rPr>
          <w:rFonts w:ascii="Proxima Nova Rg" w:hAnsi="Proxima Nova Rg"/>
        </w:rPr>
        <w:t xml:space="preserve">а </w:t>
      </w:r>
      <w:r w:rsidR="00F40439">
        <w:rPr>
          <w:rFonts w:ascii="Proxima Nova Rg" w:hAnsi="Proxima Nova Rg"/>
        </w:rPr>
        <w:t xml:space="preserve"> </w:t>
      </w:r>
      <w:r w:rsidR="00B4702D">
        <w:rPr>
          <w:rFonts w:ascii="Proxima Nova Rg" w:hAnsi="Proxima Nova Rg"/>
        </w:rPr>
        <w:t xml:space="preserve"> </w:t>
      </w:r>
      <w:r w:rsidR="00B4702D" w:rsidRPr="007C28B7">
        <w:rPr>
          <w:rFonts w:ascii="Proxima Nova Rg" w:hAnsi="Proxima Nova Rg"/>
          <w:u w:val="single"/>
        </w:rPr>
        <w:t>СНИЛС</w:t>
      </w:r>
      <w:r w:rsidR="00B4702D">
        <w:rPr>
          <w:rFonts w:ascii="Proxima Nova Rg" w:hAnsi="Proxima Nova Rg"/>
        </w:rPr>
        <w:t xml:space="preserve">  </w:t>
      </w:r>
      <w:r w:rsidR="00F40439">
        <w:rPr>
          <w:rFonts w:ascii="Proxima Nova Rg" w:hAnsi="Proxima Nova Rg"/>
        </w:rPr>
        <w:t xml:space="preserve"> </w:t>
      </w:r>
      <w:r w:rsidR="00B4702D" w:rsidRPr="007C28B7">
        <w:rPr>
          <w:rFonts w:ascii="Proxima Nova Rg" w:hAnsi="Proxima Nova Rg"/>
          <w:u w:val="single"/>
        </w:rPr>
        <w:t>ИНН</w:t>
      </w:r>
      <w:r w:rsidR="00B4702D">
        <w:rPr>
          <w:rFonts w:ascii="Proxima Nova Rg" w:hAnsi="Proxima Nova Rg"/>
        </w:rPr>
        <w:t xml:space="preserve">   Заграничный паспорт (для граждан РФ)</w:t>
      </w:r>
    </w:p>
    <w:p w14:paraId="03B59B63" w14:textId="77777777" w:rsidR="008811E1" w:rsidRPr="008811E1" w:rsidRDefault="008811E1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14:paraId="6916DB10" w14:textId="77777777" w:rsidR="00C934E2" w:rsidRPr="0001458F" w:rsidRDefault="00C934E2" w:rsidP="00741934">
      <w:pPr>
        <w:spacing w:after="0"/>
        <w:contextualSpacing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Контактные данные</w:t>
      </w:r>
      <w:r w:rsidR="005F0B58">
        <w:rPr>
          <w:rFonts w:ascii="Proxima Nova Rg" w:hAnsi="Proxima Nova Rg"/>
          <w:b/>
          <w:sz w:val="24"/>
        </w:rPr>
        <w:t>:</w:t>
      </w:r>
    </w:p>
    <w:p w14:paraId="2CDED433" w14:textId="7D1DB32F" w:rsidR="00AC20DD" w:rsidRDefault="00AC20DD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Мобильный те</w:t>
      </w:r>
      <w:r w:rsidR="001F4DA1">
        <w:rPr>
          <w:rFonts w:ascii="Proxima Nova Rg" w:hAnsi="Proxima Nova Rg"/>
        </w:rPr>
        <w:t>лефон</w:t>
      </w:r>
      <w:r w:rsidR="005F0B58">
        <w:rPr>
          <w:rFonts w:ascii="Proxima Nova Rg" w:hAnsi="Proxima Nova Rg"/>
        </w:rPr>
        <w:t>:</w:t>
      </w:r>
      <w:r w:rsidR="001F4DA1">
        <w:rPr>
          <w:rFonts w:ascii="Proxima Nova Rg" w:hAnsi="Proxima Nova Rg"/>
        </w:rPr>
        <w:t xml:space="preserve"> </w:t>
      </w:r>
      <w:r w:rsidR="007C28B7" w:rsidRPr="007C28B7">
        <w:rPr>
          <w:rFonts w:ascii="Proxima Nova Rg" w:hAnsi="Proxima Nova Rg"/>
          <w:u w:val="single"/>
        </w:rPr>
        <w:t>+79081723701</w:t>
      </w:r>
      <w:r w:rsidR="001F4DA1">
        <w:rPr>
          <w:rFonts w:ascii="Proxima Nova Rg" w:hAnsi="Proxima Nova Rg"/>
        </w:rPr>
        <w:t>________</w:t>
      </w:r>
      <w:r>
        <w:rPr>
          <w:rFonts w:ascii="Proxima Nova Rg" w:hAnsi="Proxima Nova Rg"/>
        </w:rPr>
        <w:t xml:space="preserve"> </w:t>
      </w:r>
      <w:r w:rsidR="001F4DA1">
        <w:rPr>
          <w:rFonts w:ascii="Proxima Nova Rg" w:hAnsi="Proxima Nova Rg"/>
        </w:rPr>
        <w:t xml:space="preserve">Ссылка на профиль в </w:t>
      </w:r>
      <w:r w:rsidR="00A135FA">
        <w:rPr>
          <w:rFonts w:ascii="Proxima Nova Rg" w:hAnsi="Proxima Nova Rg"/>
        </w:rPr>
        <w:t>соц. сетях</w:t>
      </w:r>
      <w:r w:rsidR="005F0B58">
        <w:rPr>
          <w:rFonts w:ascii="Proxima Nova Rg" w:hAnsi="Proxima Nova Rg"/>
        </w:rPr>
        <w:t>:</w:t>
      </w:r>
      <w:r w:rsidR="001F4DA1">
        <w:rPr>
          <w:rFonts w:ascii="Proxima Nova Rg" w:hAnsi="Proxima Nova Rg"/>
        </w:rPr>
        <w:t xml:space="preserve"> </w:t>
      </w:r>
      <w:r w:rsidR="007C28B7" w:rsidRPr="007C28B7">
        <w:rPr>
          <w:rFonts w:ascii="Proxima Nova Rg" w:hAnsi="Proxima Nova Rg"/>
        </w:rPr>
        <w:t>https://vk.com/igorkudlaev</w:t>
      </w:r>
    </w:p>
    <w:p w14:paraId="7B7F64C4" w14:textId="73F508D5" w:rsidR="00AC20DD" w:rsidRPr="00AC20DD" w:rsidRDefault="001F4DA1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 xml:space="preserve">Домашний </w:t>
      </w:r>
      <w:r w:rsidR="00A135FA">
        <w:rPr>
          <w:rFonts w:ascii="Proxima Nova Rg" w:hAnsi="Proxima Nova Rg"/>
        </w:rPr>
        <w:t>телефон: _</w:t>
      </w:r>
      <w:r>
        <w:rPr>
          <w:rFonts w:ascii="Proxima Nova Rg" w:hAnsi="Proxima Nova Rg"/>
        </w:rPr>
        <w:t xml:space="preserve">_______________ </w:t>
      </w:r>
      <w:r w:rsidR="005F0B58">
        <w:rPr>
          <w:rFonts w:ascii="Proxima Nova Rg" w:hAnsi="Proxima Nova Rg"/>
          <w:lang w:val="en-US"/>
        </w:rPr>
        <w:t>E</w:t>
      </w:r>
      <w:r w:rsidR="00AC20DD" w:rsidRPr="00AC20DD">
        <w:rPr>
          <w:rFonts w:ascii="Proxima Nova Rg" w:hAnsi="Proxima Nova Rg"/>
        </w:rPr>
        <w:t>-</w:t>
      </w:r>
      <w:r w:rsidR="00AC20DD">
        <w:rPr>
          <w:rFonts w:ascii="Proxima Nova Rg" w:hAnsi="Proxima Nova Rg"/>
          <w:lang w:val="en-US"/>
        </w:rPr>
        <w:t>mail</w:t>
      </w:r>
      <w:r w:rsidR="005F0B58">
        <w:rPr>
          <w:rFonts w:ascii="Proxima Nova Rg" w:hAnsi="Proxima Nova Rg"/>
        </w:rPr>
        <w:t>:</w:t>
      </w:r>
      <w:r w:rsidR="00AC20DD">
        <w:rPr>
          <w:rFonts w:ascii="Proxima Nova Rg" w:hAnsi="Proxima Nova Rg"/>
        </w:rPr>
        <w:t xml:space="preserve"> </w:t>
      </w:r>
      <w:r w:rsidR="007C28B7" w:rsidRPr="007C28B7">
        <w:rPr>
          <w:rFonts w:ascii="Proxima Nova Rg" w:hAnsi="Proxima Nova Rg"/>
          <w:u w:val="single"/>
          <w:lang w:val="en-US"/>
        </w:rPr>
        <w:t>kudlaev</w:t>
      </w:r>
      <w:r w:rsidR="007C28B7" w:rsidRPr="007C28B7">
        <w:rPr>
          <w:rFonts w:ascii="Proxima Nova Rg" w:hAnsi="Proxima Nova Rg"/>
          <w:u w:val="single"/>
        </w:rPr>
        <w:t>.</w:t>
      </w:r>
      <w:r w:rsidR="007C28B7" w:rsidRPr="007C28B7">
        <w:rPr>
          <w:rFonts w:ascii="Proxima Nova Rg" w:hAnsi="Proxima Nova Rg"/>
          <w:u w:val="single"/>
          <w:lang w:val="en-US"/>
        </w:rPr>
        <w:t>igor</w:t>
      </w:r>
      <w:r w:rsidR="007C28B7" w:rsidRPr="007C28B7">
        <w:rPr>
          <w:rFonts w:ascii="Proxima Nova Rg" w:hAnsi="Proxima Nova Rg"/>
          <w:u w:val="single"/>
        </w:rPr>
        <w:t>@</w:t>
      </w:r>
      <w:r w:rsidR="007C28B7" w:rsidRPr="007C28B7">
        <w:rPr>
          <w:rFonts w:ascii="Proxima Nova Rg" w:hAnsi="Proxima Nova Rg"/>
          <w:u w:val="single"/>
          <w:lang w:val="en-US"/>
        </w:rPr>
        <w:t>gmail</w:t>
      </w:r>
      <w:r w:rsidR="007C28B7" w:rsidRPr="007C28B7">
        <w:rPr>
          <w:rFonts w:ascii="Proxima Nova Rg" w:hAnsi="Proxima Nova Rg"/>
          <w:u w:val="single"/>
        </w:rPr>
        <w:t>.</w:t>
      </w:r>
      <w:r w:rsidR="007C28B7" w:rsidRPr="007C28B7">
        <w:rPr>
          <w:rFonts w:ascii="Proxima Nova Rg" w:hAnsi="Proxima Nova Rg"/>
          <w:u w:val="single"/>
          <w:lang w:val="en-US"/>
        </w:rPr>
        <w:t>com</w:t>
      </w:r>
      <w:r>
        <w:rPr>
          <w:rFonts w:ascii="Proxima Nova Rg" w:hAnsi="Proxima Nova Rg"/>
        </w:rPr>
        <w:t xml:space="preserve">_____ </w:t>
      </w:r>
      <w:r w:rsidR="00A135FA">
        <w:rPr>
          <w:rFonts w:ascii="Proxima Nova Rg" w:hAnsi="Proxima Nova Rg"/>
          <w:lang w:val="en-US"/>
        </w:rPr>
        <w:t>Skype</w:t>
      </w:r>
      <w:r w:rsidR="00A135FA">
        <w:rPr>
          <w:rFonts w:ascii="Proxima Nova Rg" w:hAnsi="Proxima Nova Rg"/>
        </w:rPr>
        <w:t>:</w:t>
      </w:r>
      <w:r w:rsidR="00A135FA" w:rsidRPr="00AC20DD">
        <w:rPr>
          <w:rFonts w:ascii="Proxima Nova Rg" w:hAnsi="Proxima Nova Rg"/>
        </w:rPr>
        <w:t xml:space="preserve"> </w:t>
      </w:r>
      <w:r w:rsidR="007C28B7" w:rsidRPr="007C28B7">
        <w:rPr>
          <w:rFonts w:ascii="Proxima Nova Rg" w:hAnsi="Proxima Nova Rg"/>
          <w:u w:val="single"/>
        </w:rPr>
        <w:t>live:kudlaev.goscha</w:t>
      </w:r>
      <w:r w:rsidR="007C28B7" w:rsidRPr="007C28B7">
        <w:rPr>
          <w:rFonts w:ascii="Proxima Nova Rg" w:hAnsi="Proxima Nova Rg"/>
        </w:rPr>
        <w:t xml:space="preserve"> </w:t>
      </w:r>
    </w:p>
    <w:p w14:paraId="6149B4E7" w14:textId="77777777" w:rsidR="0001458F" w:rsidRPr="008811E1" w:rsidRDefault="0001458F" w:rsidP="00741934">
      <w:pPr>
        <w:spacing w:after="0"/>
        <w:contextualSpacing/>
        <w:jc w:val="both"/>
        <w:rPr>
          <w:rFonts w:ascii="Proxima Nova Rg" w:hAnsi="Proxima Nova Rg"/>
          <w:b/>
          <w:sz w:val="18"/>
        </w:rPr>
      </w:pPr>
    </w:p>
    <w:p w14:paraId="63ADEBF1" w14:textId="77777777" w:rsidR="005B2D79" w:rsidRPr="0001458F" w:rsidRDefault="000207EA" w:rsidP="00741934">
      <w:pPr>
        <w:spacing w:after="0"/>
        <w:contextualSpacing/>
        <w:jc w:val="both"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Обр</w:t>
      </w:r>
      <w:r w:rsidR="00AC20DD" w:rsidRPr="0001458F">
        <w:rPr>
          <w:rFonts w:ascii="Proxima Nova Rg" w:hAnsi="Proxima Nova Rg"/>
          <w:b/>
          <w:sz w:val="24"/>
        </w:rPr>
        <w:t>азование</w:t>
      </w:r>
      <w:r w:rsidR="005B2D79" w:rsidRPr="0001458F">
        <w:rPr>
          <w:rFonts w:ascii="Proxima Nova Rg" w:hAnsi="Proxima Nova Rg"/>
          <w:b/>
          <w:sz w:val="24"/>
        </w:rPr>
        <w:t xml:space="preserve">: </w:t>
      </w:r>
    </w:p>
    <w:p w14:paraId="22415737" w14:textId="77777777" w:rsidR="00C934E2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В</w:t>
      </w:r>
      <w:r w:rsidRPr="00AC20DD">
        <w:rPr>
          <w:rFonts w:ascii="Proxima Nova Rg" w:hAnsi="Proxima Nova Rg"/>
        </w:rPr>
        <w:t>ыс</w:t>
      </w:r>
      <w:r>
        <w:rPr>
          <w:rFonts w:ascii="Proxima Nova Rg" w:hAnsi="Proxima Nova Rg"/>
        </w:rPr>
        <w:t>шее</w:t>
      </w:r>
      <w:r>
        <w:rPr>
          <w:rFonts w:ascii="Proxima Nova Rg" w:hAnsi="Proxima Nova Rg"/>
        </w:rPr>
        <w:tab/>
        <w:t>Неполное высшее</w:t>
      </w:r>
      <w:r>
        <w:rPr>
          <w:rFonts w:ascii="Proxima Nova Rg" w:hAnsi="Proxima Nova Rg"/>
        </w:rPr>
        <w:tab/>
      </w:r>
      <w:r w:rsidRPr="00531962">
        <w:rPr>
          <w:rFonts w:ascii="Proxima Nova Rg" w:hAnsi="Proxima Nova Rg"/>
        </w:rPr>
        <w:t>Среднее</w:t>
      </w:r>
      <w:r>
        <w:rPr>
          <w:rFonts w:ascii="Proxima Nova Rg" w:hAnsi="Proxima Nova Rg"/>
        </w:rPr>
        <w:tab/>
      </w:r>
      <w:r w:rsidRPr="00531962">
        <w:rPr>
          <w:rFonts w:ascii="Proxima Nova Rg" w:hAnsi="Proxima Nova Rg"/>
          <w:u w:val="single"/>
        </w:rPr>
        <w:t>Ср</w:t>
      </w:r>
      <w:r w:rsidR="000207EA" w:rsidRPr="00531962">
        <w:rPr>
          <w:rFonts w:ascii="Proxima Nova Rg" w:hAnsi="Proxima Nova Rg"/>
          <w:u w:val="single"/>
        </w:rPr>
        <w:t>едн</w:t>
      </w:r>
      <w:r w:rsidRPr="00531962">
        <w:rPr>
          <w:rFonts w:ascii="Proxima Nova Rg" w:hAnsi="Proxima Nova Rg"/>
          <w:u w:val="single"/>
        </w:rPr>
        <w:t>е</w:t>
      </w:r>
      <w:r w:rsidR="000207EA" w:rsidRPr="00531962">
        <w:rPr>
          <w:rFonts w:ascii="Proxima Nova Rg" w:hAnsi="Proxima Nova Rg"/>
          <w:u w:val="single"/>
        </w:rPr>
        <w:t>е сп</w:t>
      </w:r>
      <w:r w:rsidR="00131A81" w:rsidRPr="00531962">
        <w:rPr>
          <w:rFonts w:ascii="Proxima Nova Rg" w:hAnsi="Proxima Nova Rg"/>
          <w:u w:val="single"/>
        </w:rPr>
        <w:t>ециальное</w:t>
      </w:r>
      <w:r>
        <w:rPr>
          <w:rFonts w:ascii="Proxima Nova Rg" w:hAnsi="Proxima Nova Rg"/>
        </w:rPr>
        <w:tab/>
      </w:r>
      <w:r w:rsidRPr="007C28B7">
        <w:rPr>
          <w:rFonts w:ascii="Proxima Nova Rg" w:hAnsi="Proxima Nova Rg"/>
          <w:u w:val="single"/>
        </w:rPr>
        <w:t>Учащийся</w:t>
      </w:r>
    </w:p>
    <w:p w14:paraId="3FBBAA94" w14:textId="0D65214C"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 xml:space="preserve">Период обучения с </w:t>
      </w:r>
      <w:r w:rsidR="00531962" w:rsidRPr="00531962">
        <w:rPr>
          <w:rFonts w:ascii="Proxima Nova Rg" w:hAnsi="Proxima Nova Rg"/>
          <w:u w:val="single"/>
        </w:rPr>
        <w:t>2018</w:t>
      </w:r>
      <w:r>
        <w:rPr>
          <w:rFonts w:ascii="Proxima Nova Rg" w:hAnsi="Proxima Nova Rg"/>
        </w:rPr>
        <w:t xml:space="preserve"> по </w:t>
      </w:r>
      <w:r w:rsidR="00531962" w:rsidRPr="00531962">
        <w:rPr>
          <w:rFonts w:ascii="Proxima Nova Rg" w:hAnsi="Proxima Nova Rg"/>
          <w:u w:val="single"/>
        </w:rPr>
        <w:t>2022</w:t>
      </w:r>
    </w:p>
    <w:p w14:paraId="1D8BC230" w14:textId="33BD204C"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Учебное заведение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531962" w:rsidRPr="00531962">
        <w:rPr>
          <w:rFonts w:ascii="Proxima Nova Rg" w:hAnsi="Proxima Nova Rg"/>
          <w:u w:val="single"/>
        </w:rPr>
        <w:t>РГКРИПТ</w:t>
      </w:r>
      <w:r>
        <w:rPr>
          <w:rFonts w:ascii="Proxima Nova Rg" w:hAnsi="Proxima Nova Rg"/>
        </w:rPr>
        <w:t xml:space="preserve"> Факультет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7F559A">
        <w:rPr>
          <w:rFonts w:ascii="Proxima Nova Rg" w:hAnsi="Proxima Nova Rg"/>
        </w:rPr>
        <w:t>_____________________________________________________</w:t>
      </w:r>
    </w:p>
    <w:p w14:paraId="15A57DC9" w14:textId="6CCECCF5"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Кафедра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_______________________________________________________________</w:t>
      </w:r>
      <w:r w:rsidR="00A135FA">
        <w:rPr>
          <w:rFonts w:ascii="Proxima Nova Rg" w:hAnsi="Proxima Nova Rg"/>
        </w:rPr>
        <w:t>__</w:t>
      </w:r>
      <w:r>
        <w:rPr>
          <w:rFonts w:ascii="Proxima Nova Rg" w:hAnsi="Proxima Nova Rg"/>
        </w:rPr>
        <w:t>_____________</w:t>
      </w:r>
      <w:r w:rsidR="007F559A">
        <w:rPr>
          <w:rFonts w:ascii="Proxima Nova Rg" w:hAnsi="Proxima Nova Rg"/>
        </w:rPr>
        <w:t>___</w:t>
      </w:r>
    </w:p>
    <w:p w14:paraId="08D75367" w14:textId="2E802065"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Специальность, курс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B85E49" w:rsidRPr="00B85E49">
        <w:rPr>
          <w:rFonts w:ascii="Proxima Nova Rg" w:hAnsi="Proxima Nova Rg"/>
          <w:u w:val="single"/>
        </w:rPr>
        <w:t>Программирование в компьютерных системах, 3 курс</w:t>
      </w:r>
      <w:r w:rsidR="00A135FA">
        <w:rPr>
          <w:rFonts w:ascii="Proxima Nova Rg" w:hAnsi="Proxima Nova Rg"/>
        </w:rPr>
        <w:t xml:space="preserve"> Группа: </w:t>
      </w:r>
      <w:r w:rsidR="00B85E49" w:rsidRPr="00B85E49">
        <w:rPr>
          <w:rFonts w:ascii="Proxima Nova Rg" w:hAnsi="Proxima Nova Rg"/>
          <w:u w:val="single"/>
        </w:rPr>
        <w:t>ПО-32</w:t>
      </w:r>
    </w:p>
    <w:p w14:paraId="47A73F8E" w14:textId="77777777" w:rsidR="005B2D79" w:rsidRPr="00AC20DD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Форма </w:t>
      </w:r>
      <w:r w:rsidR="00A135FA" w:rsidRPr="00AC20DD">
        <w:rPr>
          <w:rFonts w:ascii="Proxima Nova Rg" w:hAnsi="Proxima Nova Rg"/>
        </w:rPr>
        <w:t>обучения</w:t>
      </w:r>
      <w:r w:rsidR="00A135FA">
        <w:rPr>
          <w:rFonts w:ascii="Proxima Nova Rg" w:hAnsi="Proxima Nova Rg"/>
        </w:rPr>
        <w:t>:</w:t>
      </w:r>
      <w:r w:rsidR="00A135FA" w:rsidRPr="00AC20DD">
        <w:rPr>
          <w:rFonts w:ascii="Proxima Nova Rg" w:hAnsi="Proxima Nova Rg"/>
        </w:rPr>
        <w:t xml:space="preserve"> </w:t>
      </w:r>
      <w:r w:rsidR="00A135FA">
        <w:rPr>
          <w:rFonts w:ascii="Proxima Nova Rg" w:hAnsi="Proxima Nova Rg"/>
        </w:rPr>
        <w:t xml:space="preserve"> </w:t>
      </w:r>
      <w:r>
        <w:rPr>
          <w:rFonts w:ascii="Proxima Nova Rg" w:hAnsi="Proxima Nova Rg"/>
        </w:rPr>
        <w:t xml:space="preserve">  </w:t>
      </w:r>
      <w:r w:rsidR="005F0B58" w:rsidRPr="007C28B7">
        <w:rPr>
          <w:rFonts w:ascii="Proxima Nova Rg" w:hAnsi="Proxima Nova Rg"/>
          <w:u w:val="single"/>
        </w:rPr>
        <w:t>Д</w:t>
      </w:r>
      <w:r w:rsidRPr="007C28B7">
        <w:rPr>
          <w:rFonts w:ascii="Proxima Nova Rg" w:hAnsi="Proxima Nova Rg"/>
          <w:u w:val="single"/>
        </w:rPr>
        <w:t>невная/</w:t>
      </w:r>
      <w:r w:rsidR="005F0B58" w:rsidRPr="007C28B7">
        <w:rPr>
          <w:rFonts w:ascii="Proxima Nova Rg" w:hAnsi="Proxima Nova Rg"/>
          <w:u w:val="single"/>
        </w:rPr>
        <w:t>О</w:t>
      </w:r>
      <w:r w:rsidRPr="007C28B7">
        <w:rPr>
          <w:rFonts w:ascii="Proxima Nova Rg" w:hAnsi="Proxima Nova Rg"/>
          <w:u w:val="single"/>
        </w:rPr>
        <w:t>чная</w:t>
      </w:r>
      <w:r>
        <w:rPr>
          <w:rFonts w:ascii="Proxima Nova Rg" w:hAnsi="Proxima Nova Rg"/>
        </w:rPr>
        <w:t xml:space="preserve">      </w:t>
      </w:r>
      <w:r w:rsidR="005F0B58">
        <w:rPr>
          <w:rFonts w:ascii="Proxima Nova Rg" w:hAnsi="Proxima Nova Rg"/>
        </w:rPr>
        <w:t>З</w:t>
      </w:r>
      <w:r w:rsidRPr="00AC20DD">
        <w:rPr>
          <w:rFonts w:ascii="Proxima Nova Rg" w:hAnsi="Proxima Nova Rg"/>
        </w:rPr>
        <w:t>аочная</w:t>
      </w:r>
      <w:r>
        <w:rPr>
          <w:rFonts w:ascii="Proxima Nova Rg" w:hAnsi="Proxima Nova Rg"/>
        </w:rPr>
        <w:t xml:space="preserve">     </w:t>
      </w:r>
      <w:r w:rsidR="005F0B58">
        <w:rPr>
          <w:rFonts w:ascii="Proxima Nova Rg" w:hAnsi="Proxima Nova Rg"/>
        </w:rPr>
        <w:t>В</w:t>
      </w:r>
      <w:r w:rsidRPr="00AC20DD">
        <w:rPr>
          <w:rFonts w:ascii="Proxima Nova Rg" w:hAnsi="Proxima Nova Rg"/>
        </w:rPr>
        <w:t>ечерняя</w:t>
      </w:r>
      <w:r>
        <w:rPr>
          <w:rFonts w:ascii="Proxima Nova Rg" w:hAnsi="Proxima Nova Rg"/>
        </w:rPr>
        <w:t xml:space="preserve">    </w:t>
      </w:r>
      <w:r w:rsidR="005F0B58">
        <w:rPr>
          <w:rFonts w:ascii="Proxima Nova Rg" w:hAnsi="Proxima Nova Rg"/>
        </w:rPr>
        <w:t>О</w:t>
      </w:r>
      <w:r w:rsidRPr="00AC20DD">
        <w:rPr>
          <w:rFonts w:ascii="Proxima Nova Rg" w:hAnsi="Proxima Nova Rg"/>
        </w:rPr>
        <w:t>чно-заочная</w:t>
      </w:r>
      <w:r>
        <w:rPr>
          <w:rFonts w:ascii="Proxima Nova Rg" w:hAnsi="Proxima Nova Rg"/>
        </w:rPr>
        <w:t xml:space="preserve">    </w:t>
      </w:r>
      <w:r w:rsidR="005F0B58">
        <w:rPr>
          <w:rFonts w:ascii="Proxima Nova Rg" w:hAnsi="Proxima Nova Rg"/>
        </w:rPr>
        <w:t>Э</w:t>
      </w:r>
      <w:r w:rsidRPr="00AC20DD">
        <w:rPr>
          <w:rFonts w:ascii="Proxima Nova Rg" w:hAnsi="Proxima Nova Rg"/>
        </w:rPr>
        <w:t>кстернат</w:t>
      </w:r>
      <w:r>
        <w:rPr>
          <w:rFonts w:ascii="Proxima Nova Rg" w:hAnsi="Proxima Nova Rg"/>
        </w:rPr>
        <w:t xml:space="preserve">     </w:t>
      </w:r>
      <w:r w:rsidR="005F0B58">
        <w:rPr>
          <w:rFonts w:ascii="Proxima Nova Rg" w:hAnsi="Proxima Nova Rg"/>
        </w:rPr>
        <w:t>Д</w:t>
      </w:r>
      <w:r w:rsidRPr="00AC20DD">
        <w:rPr>
          <w:rFonts w:ascii="Proxima Nova Rg" w:hAnsi="Proxima Nova Rg"/>
        </w:rPr>
        <w:t>истанционная</w:t>
      </w:r>
    </w:p>
    <w:p w14:paraId="763DF9B5" w14:textId="77777777" w:rsidR="0001458F" w:rsidRPr="008811E1" w:rsidRDefault="0001458F" w:rsidP="00741934">
      <w:pPr>
        <w:spacing w:after="0"/>
        <w:ind w:right="-166"/>
        <w:contextualSpacing/>
        <w:rPr>
          <w:rFonts w:ascii="Proxima Nova Rg" w:hAnsi="Proxima Nova Rg"/>
          <w:b/>
          <w:sz w:val="18"/>
        </w:rPr>
      </w:pPr>
    </w:p>
    <w:p w14:paraId="42A18DC3" w14:textId="78E277BE" w:rsidR="00131A81" w:rsidRPr="00AC20DD" w:rsidRDefault="00E6160A" w:rsidP="00741934">
      <w:pPr>
        <w:spacing w:after="0"/>
        <w:ind w:right="-166"/>
        <w:contextualSpacing/>
        <w:rPr>
          <w:rFonts w:ascii="Proxima Nova Rg" w:hAnsi="Proxima Nova Rg"/>
        </w:rPr>
      </w:pPr>
      <w:r w:rsidRPr="0001458F">
        <w:rPr>
          <w:rFonts w:ascii="Proxima Nova Rg" w:hAnsi="Proxima Nova Rg"/>
          <w:b/>
          <w:sz w:val="24"/>
        </w:rPr>
        <w:t>Воинская обязанность.</w:t>
      </w:r>
      <w:r w:rsidRPr="0001458F">
        <w:rPr>
          <w:rFonts w:ascii="Proxima Nova Rg" w:hAnsi="Proxima Nova Rg"/>
          <w:sz w:val="24"/>
        </w:rPr>
        <w:t xml:space="preserve"> </w:t>
      </w:r>
      <w:r w:rsidRPr="00AC20DD">
        <w:rPr>
          <w:rFonts w:ascii="Proxima Nova Rg" w:hAnsi="Proxima Nova Rg"/>
        </w:rPr>
        <w:t xml:space="preserve">Положение с призывом в армию: </w:t>
      </w:r>
      <w:r w:rsidR="007F559A" w:rsidRPr="007F559A">
        <w:rPr>
          <w:rFonts w:ascii="Proxima Nova Rg" w:hAnsi="Proxima Nova Rg"/>
          <w:u w:val="single"/>
        </w:rPr>
        <w:t>Отсрочка</w:t>
      </w:r>
    </w:p>
    <w:p w14:paraId="4AC8592A" w14:textId="77777777" w:rsidR="0001458F" w:rsidRPr="008811E1" w:rsidRDefault="0001458F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14:paraId="03118C9C" w14:textId="77777777" w:rsidR="00E6160A" w:rsidRDefault="00E6160A" w:rsidP="00741934">
      <w:pPr>
        <w:spacing w:after="0"/>
        <w:contextualSpacing/>
        <w:rPr>
          <w:rFonts w:ascii="Proxima Nova Rg" w:hAnsi="Proxima Nova Rg"/>
        </w:rPr>
      </w:pPr>
      <w:r w:rsidRPr="0001458F">
        <w:rPr>
          <w:rFonts w:ascii="Proxima Nova Rg" w:hAnsi="Proxima Nova Rg"/>
          <w:b/>
          <w:sz w:val="24"/>
        </w:rPr>
        <w:t>Текущее/последнее место работы</w:t>
      </w:r>
      <w:r w:rsidR="005F0B58">
        <w:rPr>
          <w:rFonts w:ascii="Proxima Nova Rg" w:hAnsi="Proxima Nova Rg"/>
          <w:b/>
          <w:sz w:val="24"/>
        </w:rPr>
        <w:t>:</w:t>
      </w:r>
      <w:r w:rsidRPr="0001458F">
        <w:rPr>
          <w:rFonts w:ascii="Proxima Nova Rg" w:hAnsi="Proxima Nova Rg"/>
          <w:sz w:val="24"/>
        </w:rPr>
        <w:t xml:space="preserve"> </w:t>
      </w:r>
      <w:r w:rsidRPr="00AC20DD">
        <w:rPr>
          <w:rFonts w:ascii="Proxima Nova Rg" w:hAnsi="Proxima Nova Rg"/>
        </w:rPr>
        <w:t>(оставить раздел незаполненным, если опыта работы нет)</w:t>
      </w:r>
    </w:p>
    <w:p w14:paraId="534BE2CF" w14:textId="71F9D6ED" w:rsidR="00674CCB" w:rsidRDefault="00674CCB" w:rsidP="00674CCB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 xml:space="preserve">Период работы с </w:t>
      </w:r>
      <w:r w:rsidR="007C28B7" w:rsidRPr="007C28B7">
        <w:rPr>
          <w:rFonts w:ascii="Proxima Nova Rg" w:hAnsi="Proxima Nova Rg"/>
          <w:u w:val="single"/>
        </w:rPr>
        <w:t>лето 2020</w:t>
      </w:r>
      <w:r>
        <w:rPr>
          <w:rFonts w:ascii="Proxima Nova Rg" w:hAnsi="Proxima Nova Rg"/>
        </w:rPr>
        <w:t xml:space="preserve">__________ по </w:t>
      </w:r>
      <w:r w:rsidR="00317C80" w:rsidRPr="00317C80">
        <w:rPr>
          <w:rFonts w:ascii="Proxima Nova Rg" w:hAnsi="Proxima Nova Rg"/>
          <w:u w:val="single"/>
        </w:rPr>
        <w:t>текущий момент</w:t>
      </w:r>
      <w:r>
        <w:rPr>
          <w:rFonts w:ascii="Proxima Nova Rg" w:hAnsi="Proxima Nova Rg"/>
        </w:rPr>
        <w:t>_________________</w:t>
      </w:r>
    </w:p>
    <w:p w14:paraId="21490A80" w14:textId="6170847E" w:rsidR="00674CCB" w:rsidRPr="00317C80" w:rsidRDefault="00674CCB" w:rsidP="00741934">
      <w:pPr>
        <w:spacing w:after="0"/>
        <w:contextualSpacing/>
        <w:rPr>
          <w:rFonts w:ascii="Proxima Nova Rg" w:hAnsi="Proxima Nova Rg"/>
          <w:u w:val="single"/>
        </w:rPr>
      </w:pPr>
      <w:r>
        <w:rPr>
          <w:rFonts w:ascii="Proxima Nova Rg" w:hAnsi="Proxima Nova Rg"/>
        </w:rPr>
        <w:t>Название и описание деятельности организации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317C80" w:rsidRPr="00317C80">
        <w:rPr>
          <w:rFonts w:ascii="Proxima Nova Rg" w:hAnsi="Proxima Nova Rg"/>
          <w:u w:val="single"/>
        </w:rPr>
        <w:t xml:space="preserve">ИТЕКО Ресурс. Основной задачей </w:t>
      </w:r>
      <w:r w:rsidR="00317C80">
        <w:rPr>
          <w:rFonts w:ascii="Proxima Nova Rg" w:hAnsi="Proxima Nova Rg"/>
          <w:u w:val="single"/>
        </w:rPr>
        <w:t>компании</w:t>
      </w:r>
      <w:r w:rsidR="00317C80" w:rsidRPr="00317C80">
        <w:rPr>
          <w:rFonts w:ascii="Proxima Nova Rg" w:hAnsi="Proxima Nova Rg"/>
          <w:u w:val="single"/>
        </w:rPr>
        <w:t xml:space="preserve"> является техническое обслуживание, ремонт и поставка запасных частей для техники «ИТЕКО» и сторонних партнеров. </w:t>
      </w:r>
    </w:p>
    <w:p w14:paraId="0A249F2E" w14:textId="0106094D" w:rsidR="00674CCB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Должность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317C80" w:rsidRPr="00317C80">
        <w:rPr>
          <w:rFonts w:ascii="Proxima Nova Rg" w:hAnsi="Proxima Nova Rg"/>
          <w:u w:val="single"/>
          <w:lang w:val="en-US"/>
        </w:rPr>
        <w:t>WEB</w:t>
      </w:r>
      <w:r w:rsidR="00317C80" w:rsidRPr="00317C80">
        <w:rPr>
          <w:rFonts w:ascii="Proxima Nova Rg" w:hAnsi="Proxima Nova Rg"/>
          <w:u w:val="single"/>
        </w:rPr>
        <w:t xml:space="preserve"> - Разработчик</w:t>
      </w:r>
    </w:p>
    <w:p w14:paraId="39FB508C" w14:textId="619E454C" w:rsidR="00674CCB" w:rsidRPr="00317C80" w:rsidRDefault="00674CCB" w:rsidP="00741934">
      <w:pPr>
        <w:spacing w:after="0"/>
        <w:contextualSpacing/>
        <w:rPr>
          <w:rFonts w:ascii="Proxima Nova Rg" w:hAnsi="Proxima Nova Rg"/>
          <w:u w:val="single"/>
        </w:rPr>
      </w:pPr>
      <w:r>
        <w:rPr>
          <w:rFonts w:ascii="Proxima Nova Rg" w:hAnsi="Proxima Nova Rg"/>
        </w:rPr>
        <w:t>Должностные обязанности и достижения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317C80" w:rsidRPr="00317C80">
        <w:rPr>
          <w:rFonts w:ascii="Proxima Nova Rg" w:hAnsi="Proxima Nova Rg"/>
          <w:u w:val="single"/>
        </w:rPr>
        <w:t>Разработка новой версии сайта и его последующая поддержка. Написал собственный модуль для синхронизации товаров с 1</w:t>
      </w:r>
      <w:r w:rsidR="00317C80">
        <w:rPr>
          <w:rFonts w:ascii="Proxima Nova Rg" w:hAnsi="Proxima Nova Rg"/>
          <w:u w:val="single"/>
        </w:rPr>
        <w:t>С</w:t>
      </w:r>
      <w:r w:rsidR="00317C80" w:rsidRPr="00317C80">
        <w:rPr>
          <w:rFonts w:ascii="Proxima Nova Rg" w:hAnsi="Proxima Nova Rg"/>
          <w:u w:val="single"/>
        </w:rPr>
        <w:t>.</w:t>
      </w:r>
    </w:p>
    <w:p w14:paraId="794DE478" w14:textId="77777777" w:rsidR="00674CCB" w:rsidRPr="00AC20DD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Тип работы:</w:t>
      </w:r>
      <w:r>
        <w:rPr>
          <w:rFonts w:ascii="Proxima Nova Rg" w:hAnsi="Proxima Nova Rg"/>
        </w:rPr>
        <w:tab/>
      </w:r>
      <w:r w:rsidR="005F0B58">
        <w:rPr>
          <w:rFonts w:ascii="Proxima Nova Rg" w:hAnsi="Proxima Nova Rg"/>
        </w:rPr>
        <w:t>П</w:t>
      </w:r>
      <w:r>
        <w:rPr>
          <w:rFonts w:ascii="Proxima Nova Rg" w:hAnsi="Proxima Nova Rg"/>
        </w:rPr>
        <w:t>олная занятость</w:t>
      </w:r>
      <w:r>
        <w:rPr>
          <w:rFonts w:ascii="Proxima Nova Rg" w:hAnsi="Proxima Nova Rg"/>
        </w:rPr>
        <w:tab/>
      </w:r>
      <w:r>
        <w:rPr>
          <w:rFonts w:ascii="Proxima Nova Rg" w:hAnsi="Proxima Nova Rg"/>
        </w:rPr>
        <w:tab/>
      </w:r>
      <w:r w:rsidR="005F0B58" w:rsidRPr="00317C80">
        <w:rPr>
          <w:rFonts w:ascii="Proxima Nova Rg" w:hAnsi="Proxima Nova Rg"/>
          <w:u w:val="single"/>
        </w:rPr>
        <w:t>Ч</w:t>
      </w:r>
      <w:r w:rsidRPr="00317C80">
        <w:rPr>
          <w:rFonts w:ascii="Proxima Nova Rg" w:hAnsi="Proxima Nova Rg"/>
          <w:u w:val="single"/>
        </w:rPr>
        <w:t>астичная занятость</w:t>
      </w:r>
    </w:p>
    <w:p w14:paraId="3C42D916" w14:textId="77777777" w:rsidR="0001458F" w:rsidRPr="008811E1" w:rsidRDefault="0001458F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14:paraId="6B8F06D1" w14:textId="77777777" w:rsidR="00E6160A" w:rsidRPr="0001458F" w:rsidRDefault="00FD2E46" w:rsidP="00741934">
      <w:pPr>
        <w:spacing w:after="0"/>
        <w:contextualSpacing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Дополнительная информация</w:t>
      </w:r>
      <w:r w:rsidR="005F0B58">
        <w:rPr>
          <w:rFonts w:ascii="Proxima Nova Rg" w:hAnsi="Proxima Nova Rg"/>
          <w:b/>
          <w:sz w:val="24"/>
        </w:rPr>
        <w:t>:</w:t>
      </w:r>
    </w:p>
    <w:p w14:paraId="69057A5B" w14:textId="77777777" w:rsidR="0055097E" w:rsidRPr="00AC20DD" w:rsidRDefault="0055097E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Какими иностранными языками и на каком уровне Вы владеете?</w:t>
      </w:r>
    </w:p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4"/>
        <w:gridCol w:w="2694"/>
        <w:gridCol w:w="3260"/>
      </w:tblGrid>
      <w:tr w:rsidR="0055097E" w:rsidRPr="00AC20DD" w14:paraId="5F7C3E5E" w14:textId="77777777" w:rsidTr="00741934">
        <w:tc>
          <w:tcPr>
            <w:tcW w:w="3119" w:type="dxa"/>
            <w:tcBorders>
              <w:bottom w:val="single" w:sz="4" w:space="0" w:color="auto"/>
            </w:tcBorders>
          </w:tcPr>
          <w:p w14:paraId="1233EDC5" w14:textId="1E4811A4" w:rsidR="0055097E" w:rsidRPr="00AC20DD" w:rsidRDefault="00317C80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>
              <w:rPr>
                <w:rFonts w:ascii="Proxima Nova Rg" w:hAnsi="Proxima Nova Rg"/>
              </w:rPr>
              <w:t>Английский</w:t>
            </w:r>
          </w:p>
        </w:tc>
        <w:tc>
          <w:tcPr>
            <w:tcW w:w="1984" w:type="dxa"/>
          </w:tcPr>
          <w:p w14:paraId="6D3569F1" w14:textId="77777777"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Свободно говорю</w:t>
            </w:r>
          </w:p>
        </w:tc>
        <w:tc>
          <w:tcPr>
            <w:tcW w:w="2694" w:type="dxa"/>
          </w:tcPr>
          <w:p w14:paraId="352E386A" w14:textId="77777777" w:rsidR="0055097E" w:rsidRPr="00827348" w:rsidRDefault="0055097E" w:rsidP="00741934">
            <w:pPr>
              <w:spacing w:after="0"/>
              <w:contextualSpacing/>
              <w:rPr>
                <w:rFonts w:ascii="Proxima Nova Rg" w:hAnsi="Proxima Nova Rg"/>
                <w:u w:val="single"/>
              </w:rPr>
            </w:pPr>
            <w:r w:rsidRPr="00827348">
              <w:rPr>
                <w:rFonts w:ascii="Proxima Nova Rg" w:hAnsi="Proxima Nova Rg"/>
                <w:u w:val="single"/>
              </w:rPr>
              <w:t>Читаю и могу объясниться</w:t>
            </w:r>
          </w:p>
        </w:tc>
        <w:tc>
          <w:tcPr>
            <w:tcW w:w="3260" w:type="dxa"/>
          </w:tcPr>
          <w:p w14:paraId="493709B5" w14:textId="77777777" w:rsidR="0055097E" w:rsidRPr="00827348" w:rsidRDefault="0055097E" w:rsidP="00741934">
            <w:pPr>
              <w:spacing w:after="0"/>
              <w:contextualSpacing/>
              <w:rPr>
                <w:rFonts w:ascii="Proxima Nova Rg" w:hAnsi="Proxima Nova Rg"/>
                <w:u w:val="single"/>
              </w:rPr>
            </w:pPr>
            <w:r w:rsidRPr="00827348">
              <w:rPr>
                <w:rFonts w:ascii="Proxima Nova Rg" w:hAnsi="Proxima Nova Rg"/>
                <w:u w:val="single"/>
              </w:rPr>
              <w:t>Читаю и перевожу со словарем</w:t>
            </w:r>
          </w:p>
        </w:tc>
      </w:tr>
      <w:tr w:rsidR="0055097E" w:rsidRPr="00AC20DD" w14:paraId="4B76BF01" w14:textId="77777777" w:rsidTr="00741934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C717F47" w14:textId="77777777"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(укажите язык)</w:t>
            </w:r>
          </w:p>
        </w:tc>
        <w:tc>
          <w:tcPr>
            <w:tcW w:w="1984" w:type="dxa"/>
          </w:tcPr>
          <w:p w14:paraId="692CAC8B" w14:textId="77777777"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Свободно говорю</w:t>
            </w:r>
          </w:p>
        </w:tc>
        <w:tc>
          <w:tcPr>
            <w:tcW w:w="2694" w:type="dxa"/>
          </w:tcPr>
          <w:p w14:paraId="71E443F5" w14:textId="77777777"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Читаю и могу объясниться</w:t>
            </w:r>
          </w:p>
        </w:tc>
        <w:tc>
          <w:tcPr>
            <w:tcW w:w="3260" w:type="dxa"/>
          </w:tcPr>
          <w:p w14:paraId="5D100AAF" w14:textId="77777777"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Читаю и перевожу со словарем</w:t>
            </w:r>
          </w:p>
        </w:tc>
      </w:tr>
    </w:tbl>
    <w:p w14:paraId="258A64A1" w14:textId="77777777" w:rsidR="00A135FA" w:rsidRDefault="00A135FA" w:rsidP="00741934">
      <w:pPr>
        <w:spacing w:after="0"/>
        <w:contextualSpacing/>
        <w:rPr>
          <w:rFonts w:ascii="Proxima Nova Rg" w:hAnsi="Proxima Nova Rg"/>
        </w:rPr>
      </w:pPr>
    </w:p>
    <w:p w14:paraId="31BFB0A0" w14:textId="0CE1CF9A" w:rsidR="0055097E" w:rsidRPr="00AC20DD" w:rsidRDefault="0055097E" w:rsidP="00786FC3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Что Вас привлекает в</w:t>
      </w:r>
      <w:r w:rsidR="0020354C">
        <w:rPr>
          <w:rFonts w:ascii="Proxima Nova Rg" w:hAnsi="Proxima Nova Rg"/>
        </w:rPr>
        <w:t xml:space="preserve"> выбранной</w:t>
      </w:r>
      <w:r w:rsidRPr="00AC20DD">
        <w:rPr>
          <w:rFonts w:ascii="Proxima Nova Rg" w:hAnsi="Proxima Nova Rg"/>
        </w:rPr>
        <w:t xml:space="preserve"> </w:t>
      </w:r>
      <w:r w:rsidR="0020354C" w:rsidRPr="00AC20DD">
        <w:rPr>
          <w:rFonts w:ascii="Proxima Nova Rg" w:hAnsi="Proxima Nova Rg"/>
        </w:rPr>
        <w:t xml:space="preserve">профессии? </w:t>
      </w:r>
      <w:r w:rsidR="00A41F8E">
        <w:rPr>
          <w:rFonts w:ascii="Proxima Nova Rg" w:hAnsi="Proxima Nova Rg"/>
          <w:u w:val="single"/>
        </w:rPr>
        <w:t>Т</w:t>
      </w:r>
      <w:r w:rsidR="00A41F8E" w:rsidRPr="00A41F8E">
        <w:rPr>
          <w:rFonts w:ascii="Proxima Nova Rg" w:hAnsi="Proxima Nova Rg"/>
          <w:u w:val="single"/>
        </w:rPr>
        <w:t xml:space="preserve">ворческая специальность, </w:t>
      </w:r>
      <w:r w:rsidR="00A41F8E">
        <w:rPr>
          <w:rFonts w:ascii="Proxima Nova Rg" w:hAnsi="Proxima Nova Rg"/>
          <w:u w:val="single"/>
        </w:rPr>
        <w:t>в</w:t>
      </w:r>
      <w:r w:rsidR="00786FC3" w:rsidRPr="00A41F8E">
        <w:rPr>
          <w:rFonts w:ascii="Proxima Nova Rg" w:hAnsi="Proxima Nova Rg"/>
          <w:u w:val="single"/>
        </w:rPr>
        <w:t>озможность жить и работать в любой точке мира</w:t>
      </w:r>
      <w:r w:rsidR="00A41F8E" w:rsidRPr="00A41F8E">
        <w:rPr>
          <w:rFonts w:ascii="Proxima Nova Rg" w:hAnsi="Proxima Nova Rg"/>
          <w:u w:val="single"/>
        </w:rPr>
        <w:t>, гибкий график</w:t>
      </w:r>
      <w:r w:rsidR="00786FC3" w:rsidRPr="00786FC3">
        <w:rPr>
          <w:rFonts w:ascii="Proxima Nova Rg" w:hAnsi="Proxima Nova Rg"/>
          <w:color w:val="FF0000"/>
        </w:rPr>
        <w:t xml:space="preserve"> </w:t>
      </w:r>
    </w:p>
    <w:p w14:paraId="21E7BF78" w14:textId="77777777" w:rsidR="004E5120" w:rsidRDefault="004E5120" w:rsidP="00741934">
      <w:pPr>
        <w:spacing w:after="0"/>
        <w:contextualSpacing/>
        <w:jc w:val="both"/>
        <w:rPr>
          <w:rFonts w:ascii="Proxima Nova Rg" w:hAnsi="Proxima Nova Rg"/>
        </w:rPr>
      </w:pPr>
    </w:p>
    <w:p w14:paraId="52A93429" w14:textId="7C71E268" w:rsidR="0055097E" w:rsidRPr="00AC20DD" w:rsidRDefault="0055097E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Укажите какими Вы владеете компьютерными навыками и знаниями (языки программирования, технологии, среды разработки и т.д.), в скобках укажите уровень освоения от 1 (</w:t>
      </w:r>
      <w:r w:rsidRPr="00AC20DD">
        <w:rPr>
          <w:rFonts w:ascii="Proxima Nova Rg" w:hAnsi="Proxima Nova Rg"/>
          <w:lang w:val="en-US"/>
        </w:rPr>
        <w:t>min</w:t>
      </w:r>
      <w:r w:rsidRPr="00AC20DD">
        <w:rPr>
          <w:rFonts w:ascii="Proxima Nova Rg" w:hAnsi="Proxima Nova Rg"/>
        </w:rPr>
        <w:t>) до 10 (</w:t>
      </w:r>
      <w:r w:rsidRPr="00AC20DD">
        <w:rPr>
          <w:rFonts w:ascii="Proxima Nova Rg" w:hAnsi="Proxima Nova Rg"/>
          <w:lang w:val="en-US"/>
        </w:rPr>
        <w:t>max</w:t>
      </w:r>
      <w:r w:rsidRPr="00AC20DD">
        <w:rPr>
          <w:rFonts w:ascii="Proxima Nova Rg" w:hAnsi="Proxima Nova Rg"/>
        </w:rPr>
        <w:t xml:space="preserve">): </w:t>
      </w:r>
      <w:r w:rsidR="00786FC3" w:rsidRPr="006B0BE1">
        <w:rPr>
          <w:rFonts w:ascii="Proxima Nova Rg" w:hAnsi="Proxima Nova Rg"/>
          <w:u w:val="single"/>
        </w:rPr>
        <w:t>(С#,.</w:t>
      </w:r>
      <w:r w:rsidR="00786FC3" w:rsidRPr="006B0BE1">
        <w:rPr>
          <w:rFonts w:ascii="Proxima Nova Rg" w:hAnsi="Proxima Nova Rg"/>
          <w:u w:val="single"/>
          <w:lang w:val="en-US"/>
        </w:rPr>
        <w:t>NET</w:t>
      </w:r>
      <w:r w:rsidR="00786FC3" w:rsidRPr="006B0BE1">
        <w:rPr>
          <w:rFonts w:ascii="Proxima Nova Rg" w:hAnsi="Proxima Nova Rg"/>
          <w:u w:val="single"/>
        </w:rPr>
        <w:t xml:space="preserve"> </w:t>
      </w:r>
      <w:r w:rsidR="00786FC3" w:rsidRPr="006B0BE1">
        <w:rPr>
          <w:rFonts w:ascii="Proxima Nova Rg" w:hAnsi="Proxima Nova Rg"/>
          <w:u w:val="single"/>
          <w:lang w:val="en-US"/>
        </w:rPr>
        <w:t>framework</w:t>
      </w:r>
      <w:r w:rsidR="00786FC3" w:rsidRPr="006B0BE1">
        <w:rPr>
          <w:rFonts w:ascii="Proxima Nova Rg" w:hAnsi="Proxima Nova Rg"/>
          <w:u w:val="single"/>
        </w:rPr>
        <w:t xml:space="preserve">, </w:t>
      </w:r>
      <w:r w:rsidR="00786FC3" w:rsidRPr="006B0BE1">
        <w:rPr>
          <w:rFonts w:ascii="Proxima Nova Rg" w:hAnsi="Proxima Nova Rg"/>
          <w:u w:val="single"/>
          <w:lang w:val="en-US"/>
        </w:rPr>
        <w:t>visual</w:t>
      </w:r>
      <w:r w:rsidR="00786FC3" w:rsidRPr="006B0BE1">
        <w:rPr>
          <w:rFonts w:ascii="Proxima Nova Rg" w:hAnsi="Proxima Nova Rg"/>
          <w:u w:val="single"/>
        </w:rPr>
        <w:t xml:space="preserve"> </w:t>
      </w:r>
      <w:r w:rsidR="00786FC3" w:rsidRPr="006B0BE1">
        <w:rPr>
          <w:rFonts w:ascii="Proxima Nova Rg" w:hAnsi="Proxima Nova Rg"/>
          <w:u w:val="single"/>
          <w:lang w:val="en-US"/>
        </w:rPr>
        <w:t>studio</w:t>
      </w:r>
      <w:r w:rsidR="00786FC3" w:rsidRPr="006B0BE1">
        <w:rPr>
          <w:rFonts w:ascii="Proxima Nova Rg" w:hAnsi="Proxima Nova Rg"/>
          <w:u w:val="single"/>
        </w:rPr>
        <w:t>)(5),</w:t>
      </w:r>
      <w:r w:rsidR="0081357A" w:rsidRPr="006B0BE1">
        <w:rPr>
          <w:rFonts w:ascii="Proxima Nova Rg" w:hAnsi="Proxima Nova Rg"/>
          <w:u w:val="single"/>
        </w:rPr>
        <w:t xml:space="preserve"> ООП(6),</w:t>
      </w:r>
      <w:r w:rsidR="00786FC3" w:rsidRPr="006B0BE1">
        <w:rPr>
          <w:rFonts w:ascii="Proxima Nova Rg" w:hAnsi="Proxima Nova Rg"/>
          <w:u w:val="single"/>
        </w:rPr>
        <w:t xml:space="preserve"> чистый </w:t>
      </w:r>
      <w:r w:rsidR="00786FC3" w:rsidRPr="006B0BE1">
        <w:rPr>
          <w:rFonts w:ascii="Proxima Nova Rg" w:hAnsi="Proxima Nova Rg"/>
          <w:u w:val="single"/>
          <w:lang w:val="en-US"/>
        </w:rPr>
        <w:t>javascript</w:t>
      </w:r>
      <w:r w:rsidR="00786FC3" w:rsidRPr="006B0BE1">
        <w:rPr>
          <w:rFonts w:ascii="Proxima Nova Rg" w:hAnsi="Proxima Nova Rg"/>
          <w:u w:val="single"/>
        </w:rPr>
        <w:t xml:space="preserve">(7), </w:t>
      </w:r>
      <w:r w:rsidR="00786FC3" w:rsidRPr="006B0BE1">
        <w:rPr>
          <w:rFonts w:ascii="Proxima Nova Rg" w:hAnsi="Proxima Nova Rg"/>
          <w:u w:val="single"/>
          <w:lang w:val="en-US"/>
        </w:rPr>
        <w:t>AJAX</w:t>
      </w:r>
      <w:r w:rsidR="00786FC3" w:rsidRPr="006B0BE1">
        <w:rPr>
          <w:rFonts w:ascii="Proxima Nova Rg" w:hAnsi="Proxima Nova Rg"/>
          <w:u w:val="single"/>
        </w:rPr>
        <w:t>(</w:t>
      </w:r>
      <w:r w:rsidR="0081357A" w:rsidRPr="006B0BE1">
        <w:rPr>
          <w:rFonts w:ascii="Proxima Nova Rg" w:hAnsi="Proxima Nova Rg"/>
          <w:u w:val="single"/>
        </w:rPr>
        <w:t>10</w:t>
      </w:r>
      <w:r w:rsidR="00786FC3" w:rsidRPr="006B0BE1">
        <w:rPr>
          <w:rFonts w:ascii="Proxima Nova Rg" w:hAnsi="Proxima Nova Rg"/>
          <w:u w:val="single"/>
        </w:rPr>
        <w:t>)</w:t>
      </w:r>
      <w:r w:rsidR="0081357A" w:rsidRPr="006B0BE1">
        <w:rPr>
          <w:rFonts w:ascii="Proxima Nova Rg" w:hAnsi="Proxima Nova Rg"/>
          <w:u w:val="single"/>
        </w:rPr>
        <w:t xml:space="preserve">, </w:t>
      </w:r>
      <w:r w:rsidR="0081357A" w:rsidRPr="006B0BE1">
        <w:rPr>
          <w:rFonts w:ascii="Proxima Nova Rg" w:hAnsi="Proxima Nova Rg"/>
          <w:u w:val="single"/>
          <w:lang w:val="en-US"/>
        </w:rPr>
        <w:t>node</w:t>
      </w:r>
      <w:r w:rsidR="0081357A" w:rsidRPr="006B0BE1">
        <w:rPr>
          <w:rFonts w:ascii="Proxima Nova Rg" w:hAnsi="Proxima Nova Rg"/>
          <w:u w:val="single"/>
        </w:rPr>
        <w:t>.</w:t>
      </w:r>
      <w:r w:rsidR="0081357A" w:rsidRPr="006B0BE1">
        <w:rPr>
          <w:rFonts w:ascii="Proxima Nova Rg" w:hAnsi="Proxima Nova Rg"/>
          <w:u w:val="single"/>
          <w:lang w:val="en-US"/>
        </w:rPr>
        <w:t>js</w:t>
      </w:r>
      <w:r w:rsidR="0081357A" w:rsidRPr="006B0BE1">
        <w:rPr>
          <w:rFonts w:ascii="Proxima Nova Rg" w:hAnsi="Proxima Nova Rg"/>
          <w:u w:val="single"/>
        </w:rPr>
        <w:t>(3),</w:t>
      </w:r>
      <w:r w:rsidR="00786FC3" w:rsidRPr="006B0BE1">
        <w:rPr>
          <w:rFonts w:ascii="Proxima Nova Rg" w:hAnsi="Proxima Nova Rg"/>
          <w:u w:val="single"/>
        </w:rPr>
        <w:t xml:space="preserve"> (</w:t>
      </w:r>
      <w:r w:rsidR="00786FC3" w:rsidRPr="006B0BE1">
        <w:rPr>
          <w:rFonts w:ascii="Proxima Nova Rg" w:hAnsi="Proxima Nova Rg"/>
          <w:u w:val="single"/>
          <w:lang w:val="en-US"/>
        </w:rPr>
        <w:t>html</w:t>
      </w:r>
      <w:r w:rsidR="00786FC3" w:rsidRPr="006B0BE1">
        <w:rPr>
          <w:rFonts w:ascii="Proxima Nova Rg" w:hAnsi="Proxima Nova Rg"/>
          <w:u w:val="single"/>
        </w:rPr>
        <w:t>,</w:t>
      </w:r>
      <w:r w:rsidR="00786FC3" w:rsidRPr="006B0BE1">
        <w:rPr>
          <w:rFonts w:ascii="Proxima Nova Rg" w:hAnsi="Proxima Nova Rg"/>
          <w:u w:val="single"/>
          <w:lang w:val="en-US"/>
        </w:rPr>
        <w:t>css</w:t>
      </w:r>
      <w:r w:rsidR="008F33B0">
        <w:rPr>
          <w:rFonts w:ascii="Proxima Nova Rg" w:hAnsi="Proxima Nova Rg"/>
          <w:u w:val="single"/>
        </w:rPr>
        <w:t>+БЭМ</w:t>
      </w:r>
      <w:r w:rsidR="00786FC3" w:rsidRPr="006B0BE1">
        <w:rPr>
          <w:rFonts w:ascii="Proxima Nova Rg" w:hAnsi="Proxima Nova Rg"/>
          <w:u w:val="single"/>
        </w:rPr>
        <w:t xml:space="preserve">)(8), </w:t>
      </w:r>
      <w:r w:rsidR="0081357A" w:rsidRPr="006B0BE1">
        <w:rPr>
          <w:rFonts w:ascii="Proxima Nova Rg" w:hAnsi="Proxima Nova Rg"/>
          <w:u w:val="single"/>
        </w:rPr>
        <w:t>реляционные базы данных(</w:t>
      </w:r>
      <w:r w:rsidR="006B0BE1" w:rsidRPr="006B0BE1">
        <w:rPr>
          <w:rFonts w:ascii="Proxima Nova Rg" w:hAnsi="Proxima Nova Rg"/>
          <w:u w:val="single"/>
        </w:rPr>
        <w:t>9</w:t>
      </w:r>
      <w:r w:rsidR="0081357A" w:rsidRPr="006B0BE1">
        <w:rPr>
          <w:rFonts w:ascii="Proxima Nova Rg" w:hAnsi="Proxima Nova Rg"/>
          <w:u w:val="single"/>
        </w:rPr>
        <w:t xml:space="preserve">), чистый </w:t>
      </w:r>
      <w:r w:rsidR="0081357A" w:rsidRPr="006B0BE1">
        <w:rPr>
          <w:rFonts w:ascii="Proxima Nova Rg" w:hAnsi="Proxima Nova Rg"/>
          <w:u w:val="single"/>
          <w:lang w:val="en-US"/>
        </w:rPr>
        <w:t>php</w:t>
      </w:r>
      <w:r w:rsidR="0081357A" w:rsidRPr="006B0BE1">
        <w:rPr>
          <w:rFonts w:ascii="Proxima Nova Rg" w:hAnsi="Proxima Nova Rg"/>
          <w:u w:val="single"/>
        </w:rPr>
        <w:t xml:space="preserve">(8) + паттерн </w:t>
      </w:r>
      <w:r w:rsidR="0081357A" w:rsidRPr="006B0BE1">
        <w:rPr>
          <w:rFonts w:ascii="Proxima Nova Rg" w:hAnsi="Proxima Nova Rg"/>
          <w:u w:val="single"/>
          <w:lang w:val="en-US"/>
        </w:rPr>
        <w:t>MVC</w:t>
      </w:r>
      <w:r w:rsidR="0081357A" w:rsidRPr="006B0BE1">
        <w:rPr>
          <w:rFonts w:ascii="Proxima Nova Rg" w:hAnsi="Proxima Nova Rg"/>
          <w:u w:val="single"/>
        </w:rPr>
        <w:t xml:space="preserve">, </w:t>
      </w:r>
      <w:r w:rsidR="0081357A" w:rsidRPr="006B0BE1">
        <w:rPr>
          <w:rFonts w:ascii="Proxima Nova Rg" w:hAnsi="Proxima Nova Rg"/>
          <w:u w:val="single"/>
          <w:lang w:val="en-US"/>
        </w:rPr>
        <w:t>IDE</w:t>
      </w:r>
      <w:r w:rsidR="0081357A" w:rsidRPr="006B0BE1">
        <w:rPr>
          <w:rFonts w:ascii="Proxima Nova Rg" w:hAnsi="Proxima Nova Rg"/>
          <w:u w:val="single"/>
        </w:rPr>
        <w:t xml:space="preserve"> </w:t>
      </w:r>
      <w:r w:rsidR="0081357A" w:rsidRPr="006B0BE1">
        <w:rPr>
          <w:rFonts w:ascii="Proxima Nova Rg" w:hAnsi="Proxima Nova Rg"/>
          <w:u w:val="single"/>
          <w:lang w:val="en-US"/>
        </w:rPr>
        <w:t>PhpStorm</w:t>
      </w:r>
      <w:r w:rsidR="0081357A" w:rsidRPr="006B0BE1">
        <w:rPr>
          <w:rFonts w:ascii="Proxima Nova Rg" w:hAnsi="Proxima Nova Rg"/>
          <w:u w:val="single"/>
        </w:rPr>
        <w:t xml:space="preserve">(7), </w:t>
      </w:r>
      <w:r w:rsidR="006B0BE1" w:rsidRPr="006B0BE1">
        <w:rPr>
          <w:rFonts w:ascii="Proxima Nova Rg" w:hAnsi="Proxima Nova Rg"/>
          <w:u w:val="single"/>
          <w:lang w:val="en-US"/>
        </w:rPr>
        <w:t>insomnia</w:t>
      </w:r>
      <w:r w:rsidR="006B0BE1" w:rsidRPr="006B0BE1">
        <w:rPr>
          <w:rFonts w:ascii="Proxima Nova Rg" w:hAnsi="Proxima Nova Rg"/>
          <w:u w:val="single"/>
        </w:rPr>
        <w:t xml:space="preserve">(10), </w:t>
      </w:r>
      <w:r w:rsidR="0081357A" w:rsidRPr="006B0BE1">
        <w:rPr>
          <w:rFonts w:ascii="Proxima Nova Rg" w:hAnsi="Proxima Nova Rg"/>
          <w:u w:val="single"/>
        </w:rPr>
        <w:t>сети(6)</w:t>
      </w:r>
      <w:r w:rsidR="006B0BE1" w:rsidRPr="006B0BE1">
        <w:rPr>
          <w:rFonts w:ascii="Proxima Nova Rg" w:hAnsi="Proxima Nova Rg"/>
          <w:u w:val="single"/>
        </w:rPr>
        <w:t xml:space="preserve">, </w:t>
      </w:r>
      <w:r w:rsidR="006B0BE1">
        <w:rPr>
          <w:rFonts w:ascii="Proxima Nova Rg" w:hAnsi="Proxima Nova Rg"/>
          <w:u w:val="single"/>
          <w:lang w:val="en-US"/>
        </w:rPr>
        <w:t>figma</w:t>
      </w:r>
      <w:r w:rsidR="006B0BE1" w:rsidRPr="006B0BE1">
        <w:rPr>
          <w:rFonts w:ascii="Proxima Nova Rg" w:hAnsi="Proxima Nova Rg"/>
          <w:u w:val="single"/>
        </w:rPr>
        <w:t>(</w:t>
      </w:r>
      <w:r w:rsidR="00853BDC" w:rsidRPr="00853BDC">
        <w:rPr>
          <w:rFonts w:ascii="Proxima Nova Rg" w:hAnsi="Proxima Nova Rg"/>
          <w:u w:val="single"/>
        </w:rPr>
        <w:t>8</w:t>
      </w:r>
      <w:r w:rsidR="006B0BE1" w:rsidRPr="00853BDC">
        <w:rPr>
          <w:rFonts w:ascii="Proxima Nova Rg" w:hAnsi="Proxima Nova Rg"/>
          <w:u w:val="single"/>
        </w:rPr>
        <w:t>)</w:t>
      </w:r>
      <w:r w:rsidR="008F33B0" w:rsidRPr="008F33B0">
        <w:rPr>
          <w:rFonts w:ascii="Proxima Nova Rg" w:hAnsi="Proxima Nova Rg"/>
          <w:u w:val="single"/>
        </w:rPr>
        <w:t>,</w:t>
      </w:r>
      <w:r w:rsidR="005E7A08" w:rsidRPr="005E7A08">
        <w:rPr>
          <w:rFonts w:ascii="Proxima Nova Rg" w:hAnsi="Proxima Nova Rg"/>
          <w:u w:val="single"/>
        </w:rPr>
        <w:t xml:space="preserve"> </w:t>
      </w:r>
      <w:r w:rsidR="008F33B0">
        <w:rPr>
          <w:rFonts w:ascii="Proxima Nova Rg" w:hAnsi="Proxima Nova Rg"/>
          <w:u w:val="single"/>
          <w:lang w:val="en-US"/>
        </w:rPr>
        <w:t>git</w:t>
      </w:r>
      <w:r w:rsidR="008F33B0" w:rsidRPr="008F33B0">
        <w:rPr>
          <w:rFonts w:ascii="Proxima Nova Rg" w:hAnsi="Proxima Nova Rg"/>
          <w:u w:val="single"/>
        </w:rPr>
        <w:t>(4)</w:t>
      </w:r>
      <w:r w:rsidR="005E7A08" w:rsidRPr="005E7A08">
        <w:rPr>
          <w:rFonts w:ascii="Proxima Nova Rg" w:hAnsi="Proxima Nova Rg"/>
          <w:u w:val="single"/>
        </w:rPr>
        <w:t xml:space="preserve">, </w:t>
      </w:r>
      <w:r w:rsidR="005E7A08">
        <w:rPr>
          <w:rFonts w:ascii="Proxima Nova Rg" w:hAnsi="Proxima Nova Rg"/>
          <w:u w:val="single"/>
          <w:lang w:val="en-US"/>
        </w:rPr>
        <w:t>trello</w:t>
      </w:r>
      <w:r w:rsidR="005E7A08" w:rsidRPr="005E7A08">
        <w:rPr>
          <w:rFonts w:ascii="Proxima Nova Rg" w:hAnsi="Proxima Nova Rg"/>
          <w:u w:val="single"/>
        </w:rPr>
        <w:t>(10)</w:t>
      </w:r>
      <w:r w:rsidR="003544BE" w:rsidRPr="003544BE">
        <w:rPr>
          <w:rFonts w:ascii="Proxima Nova Rg" w:hAnsi="Proxima Nova Rg"/>
          <w:u w:val="single"/>
        </w:rPr>
        <w:t xml:space="preserve">, </w:t>
      </w:r>
      <w:r w:rsidR="003544BE">
        <w:rPr>
          <w:rFonts w:ascii="Proxima Nova Rg" w:hAnsi="Proxima Nova Rg"/>
          <w:u w:val="single"/>
          <w:lang w:val="en-US"/>
        </w:rPr>
        <w:t>linux</w:t>
      </w:r>
      <w:r w:rsidR="003544BE" w:rsidRPr="003544BE">
        <w:rPr>
          <w:rFonts w:ascii="Proxima Nova Rg" w:hAnsi="Proxima Nova Rg"/>
          <w:u w:val="single"/>
        </w:rPr>
        <w:t>(7)</w:t>
      </w:r>
      <w:r w:rsidR="00853BDC" w:rsidRPr="00853BDC">
        <w:rPr>
          <w:rFonts w:ascii="Proxima Nova Rg" w:hAnsi="Proxima Nova Rg"/>
          <w:u w:val="single"/>
        </w:rPr>
        <w:t>.</w:t>
      </w:r>
      <w:r w:rsidR="0081357A" w:rsidRPr="0081357A">
        <w:rPr>
          <w:rFonts w:ascii="Proxima Nova Rg" w:hAnsi="Proxima Nova Rg"/>
        </w:rPr>
        <w:t xml:space="preserve"> </w:t>
      </w:r>
    </w:p>
    <w:p w14:paraId="4042F35E" w14:textId="2B145448" w:rsidR="0055097E" w:rsidRPr="00AC20DD" w:rsidRDefault="0055097E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lastRenderedPageBreak/>
        <w:t xml:space="preserve">Откуда Вы узнали о Компании и/или Центре Обучения? </w:t>
      </w:r>
      <w:r w:rsidR="00853BDC" w:rsidRPr="00853BDC">
        <w:rPr>
          <w:rFonts w:ascii="Proxima Nova Rg" w:hAnsi="Proxima Nova Rg"/>
          <w:u w:val="single"/>
          <w:lang w:val="en-US"/>
        </w:rPr>
        <w:t>IT</w:t>
      </w:r>
      <w:r w:rsidR="00853BDC" w:rsidRPr="00853BDC">
        <w:rPr>
          <w:rFonts w:ascii="Proxima Nova Rg" w:hAnsi="Proxima Nova Rg"/>
          <w:u w:val="single"/>
        </w:rPr>
        <w:t xml:space="preserve"> </w:t>
      </w:r>
      <w:r w:rsidR="00853BDC" w:rsidRPr="00853BDC">
        <w:rPr>
          <w:rFonts w:ascii="Proxima Nova Rg" w:hAnsi="Proxima Nova Rg"/>
          <w:u w:val="single"/>
          <w:lang w:val="en-US"/>
        </w:rPr>
        <w:t>meetup</w:t>
      </w:r>
      <w:r w:rsidR="00853BDC" w:rsidRPr="00853BDC">
        <w:rPr>
          <w:rFonts w:ascii="Proxima Nova Rg" w:hAnsi="Proxima Nova Rg"/>
          <w:u w:val="single"/>
        </w:rPr>
        <w:t>(2021) в ЮФУ</w:t>
      </w:r>
      <w:r w:rsidRPr="00AC20DD">
        <w:rPr>
          <w:rFonts w:ascii="Proxima Nova Rg" w:hAnsi="Proxima Nova Rg"/>
        </w:rPr>
        <w:t>__________</w:t>
      </w:r>
      <w:r w:rsidR="00A135FA">
        <w:rPr>
          <w:rFonts w:ascii="Proxima Nova Rg" w:hAnsi="Proxima Nova Rg"/>
        </w:rPr>
        <w:t>_</w:t>
      </w:r>
      <w:r w:rsidRPr="00AC20DD">
        <w:rPr>
          <w:rFonts w:ascii="Proxima Nova Rg" w:hAnsi="Proxima Nova Rg"/>
        </w:rPr>
        <w:t>______________</w:t>
      </w:r>
      <w:r w:rsidR="00AC20DD">
        <w:rPr>
          <w:rFonts w:ascii="Proxima Nova Rg" w:hAnsi="Proxima Nova Rg"/>
        </w:rPr>
        <w:t>_</w:t>
      </w:r>
    </w:p>
    <w:p w14:paraId="637F3B42" w14:textId="0D470D96" w:rsidR="0055097E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Обращались ли Вы в другие компании по поводу трудоустройства или прохождения обучения, стажировки?</w:t>
      </w:r>
      <w:r w:rsidR="00773E1E">
        <w:rPr>
          <w:rFonts w:ascii="Proxima Nova Rg" w:hAnsi="Proxima Nova Rg"/>
        </w:rPr>
        <w:t xml:space="preserve"> </w:t>
      </w:r>
      <w:r w:rsidR="00853BDC" w:rsidRPr="00853BDC">
        <w:rPr>
          <w:rFonts w:ascii="Proxima Nova Rg" w:hAnsi="Proxima Nova Rg"/>
          <w:u w:val="single"/>
        </w:rPr>
        <w:t>Нет</w:t>
      </w:r>
    </w:p>
    <w:p w14:paraId="65C01649" w14:textId="54DA7A87"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Почему Вы решили обратиться именно в нашу Компанию?</w:t>
      </w:r>
      <w:r w:rsidR="00773E1E">
        <w:rPr>
          <w:rFonts w:ascii="Proxima Nova Rg" w:hAnsi="Proxima Nova Rg"/>
        </w:rPr>
        <w:t xml:space="preserve"> </w:t>
      </w:r>
      <w:r w:rsidR="00FE28E7" w:rsidRPr="00FE28E7">
        <w:rPr>
          <w:rFonts w:ascii="Proxima Nova Rg" w:hAnsi="Proxima Nova Rg"/>
          <w:u w:val="single"/>
        </w:rPr>
        <w:t>Компания существует уже 15 лет, имеет много достижений и имеет широкий спектр выполняемых задач</w:t>
      </w:r>
      <w:r w:rsidR="00A41F8E">
        <w:rPr>
          <w:rFonts w:ascii="Proxima Nova Rg" w:hAnsi="Proxima Nova Rg"/>
          <w:u w:val="single"/>
        </w:rPr>
        <w:t>.</w:t>
      </w:r>
    </w:p>
    <w:p w14:paraId="1A3FF249" w14:textId="3D4EA61A"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Какие результаты Вы ожидаете от прохождения стажировки у нас? </w:t>
      </w:r>
      <w:r w:rsidR="00FE28E7" w:rsidRPr="00FE28E7">
        <w:rPr>
          <w:rFonts w:ascii="Proxima Nova Rg" w:hAnsi="Proxima Nova Rg"/>
          <w:u w:val="single"/>
        </w:rPr>
        <w:t xml:space="preserve">Научиться работать в команде, развить </w:t>
      </w:r>
      <w:r w:rsidR="00FE28E7" w:rsidRPr="00FE28E7">
        <w:rPr>
          <w:rFonts w:ascii="Proxima Nova Rg" w:hAnsi="Proxima Nova Rg"/>
          <w:u w:val="single"/>
          <w:lang w:val="en-US"/>
        </w:rPr>
        <w:t>soft</w:t>
      </w:r>
      <w:r w:rsidR="00FE28E7" w:rsidRPr="00FE28E7">
        <w:rPr>
          <w:rFonts w:ascii="Proxima Nova Rg" w:hAnsi="Proxima Nova Rg"/>
          <w:u w:val="single"/>
        </w:rPr>
        <w:t xml:space="preserve"> </w:t>
      </w:r>
      <w:r w:rsidR="00FE28E7" w:rsidRPr="00FE28E7">
        <w:rPr>
          <w:rFonts w:ascii="Proxima Nova Rg" w:hAnsi="Proxima Nova Rg"/>
          <w:u w:val="single"/>
          <w:lang w:val="en-US"/>
        </w:rPr>
        <w:t>skills</w:t>
      </w:r>
      <w:r w:rsidR="00FE28E7" w:rsidRPr="00FE28E7">
        <w:rPr>
          <w:rFonts w:ascii="Proxima Nova Rg" w:hAnsi="Proxima Nova Rg"/>
          <w:u w:val="single"/>
        </w:rPr>
        <w:t>, выучить новые инструменты ведения разработки (</w:t>
      </w:r>
      <w:r w:rsidR="00FE28E7" w:rsidRPr="00FE28E7">
        <w:rPr>
          <w:rFonts w:ascii="Proxima Nova Rg" w:hAnsi="Proxima Nova Rg"/>
          <w:u w:val="single"/>
          <w:lang w:val="en-US"/>
        </w:rPr>
        <w:t>Frameworks</w:t>
      </w:r>
      <w:r w:rsidR="00FE28E7" w:rsidRPr="00FE28E7">
        <w:rPr>
          <w:rFonts w:ascii="Proxima Nova Rg" w:hAnsi="Proxima Nova Rg"/>
          <w:u w:val="single"/>
        </w:rPr>
        <w:t>)</w:t>
      </w:r>
    </w:p>
    <w:p w14:paraId="223E8EE6" w14:textId="4ED4A66A" w:rsidR="001658DD" w:rsidRPr="00AC20DD" w:rsidRDefault="001658DD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Сколько часов в неделю Вы готовы тратить на работу в офисе? </w:t>
      </w:r>
      <w:r w:rsidR="00A41F8E" w:rsidRPr="00A41F8E">
        <w:rPr>
          <w:rFonts w:ascii="Proxima Nova Rg" w:hAnsi="Proxima Nova Rg"/>
          <w:u w:val="single"/>
        </w:rPr>
        <w:t>16</w:t>
      </w:r>
    </w:p>
    <w:p w14:paraId="54FCBFC1" w14:textId="1EF3A705" w:rsidR="00A135FA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Ваши сильные</w:t>
      </w:r>
      <w:r w:rsidR="00A135FA">
        <w:rPr>
          <w:rFonts w:ascii="Proxima Nova Rg" w:hAnsi="Proxima Nova Rg"/>
        </w:rPr>
        <w:t xml:space="preserve"> стороны? </w:t>
      </w:r>
      <w:r w:rsidR="00A41F8E" w:rsidRPr="00A41F8E">
        <w:rPr>
          <w:rFonts w:ascii="Proxima Nova Rg" w:hAnsi="Proxima Nova Rg"/>
          <w:u w:val="single"/>
        </w:rPr>
        <w:t>Стремление к самообразованию, ответственность.</w:t>
      </w:r>
      <w:r w:rsidR="00A41F8E">
        <w:rPr>
          <w:rFonts w:ascii="Proxima Nova Rg" w:hAnsi="Proxima Nova Rg"/>
        </w:rPr>
        <w:t xml:space="preserve"> </w:t>
      </w:r>
    </w:p>
    <w:p w14:paraId="0515FC05" w14:textId="045AFF8A" w:rsidR="001658DD" w:rsidRPr="00A135FA" w:rsidRDefault="00A135FA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>
        <w:rPr>
          <w:rFonts w:ascii="Proxima Nova Rg" w:hAnsi="Proxima Nova Rg"/>
        </w:rPr>
        <w:t xml:space="preserve">Ваши </w:t>
      </w:r>
      <w:r w:rsidR="001658DD" w:rsidRPr="00AC20DD">
        <w:rPr>
          <w:rFonts w:ascii="Proxima Nova Rg" w:hAnsi="Proxima Nova Rg"/>
        </w:rPr>
        <w:t>слабые</w:t>
      </w:r>
      <w:r>
        <w:rPr>
          <w:rFonts w:ascii="Proxima Nova Rg" w:hAnsi="Proxima Nova Rg"/>
        </w:rPr>
        <w:t xml:space="preserve"> </w:t>
      </w:r>
      <w:r w:rsidR="001658DD" w:rsidRPr="00AC20DD">
        <w:rPr>
          <w:rFonts w:ascii="Proxima Nova Rg" w:hAnsi="Proxima Nova Rg"/>
        </w:rPr>
        <w:t xml:space="preserve">стороны? </w:t>
      </w:r>
      <w:r w:rsidR="00A41F8E" w:rsidRPr="00A41F8E">
        <w:rPr>
          <w:rFonts w:ascii="Proxima Nova Rg" w:hAnsi="Proxima Nova Rg"/>
          <w:u w:val="single"/>
        </w:rPr>
        <w:t>Выполняю задачи до идеала, что может быть не оптимально по времени.</w:t>
      </w:r>
    </w:p>
    <w:p w14:paraId="3771ED4F" w14:textId="1C12551D"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Главный мотиватор в работе? </w:t>
      </w:r>
      <w:r w:rsidR="00A41F8E" w:rsidRPr="00A41F8E">
        <w:rPr>
          <w:rFonts w:ascii="Proxima Nova Rg" w:hAnsi="Proxima Nova Rg"/>
          <w:u w:val="single"/>
        </w:rPr>
        <w:t>Выполнение нестандартных, новых задач.</w:t>
      </w:r>
    </w:p>
    <w:p w14:paraId="521F9F66" w14:textId="46E77CAE" w:rsidR="00A135FA" w:rsidRPr="00A135FA" w:rsidRDefault="00A135FA" w:rsidP="00A135FA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Главный демотиватор в работе</w:t>
      </w:r>
      <w:r w:rsidRPr="00A135FA">
        <w:rPr>
          <w:rFonts w:ascii="Proxima Nova Rg" w:hAnsi="Proxima Nova Rg"/>
          <w:u w:val="single"/>
        </w:rPr>
        <w:t xml:space="preserve">? </w:t>
      </w:r>
      <w:r w:rsidR="00A41F8E">
        <w:rPr>
          <w:rFonts w:ascii="Proxima Nova Rg" w:hAnsi="Proxima Nova Rg"/>
          <w:u w:val="single"/>
        </w:rPr>
        <w:t>Рутинные задачи.</w:t>
      </w:r>
    </w:p>
    <w:p w14:paraId="197BA7E5" w14:textId="3D1F5927"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Принимали ли Вы участие в каких-либо конференциях, олимпиадах, курсах, тренингах или других подобных мероприятиях? Если да, то каких?</w:t>
      </w:r>
      <w:r w:rsidR="00853BDC" w:rsidRPr="00853BDC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853BDC" w:rsidRPr="007F559A">
        <w:rPr>
          <w:rFonts w:ascii="Proxima Nova Rg" w:hAnsi="Proxima Nova Rg"/>
          <w:u w:val="single"/>
        </w:rPr>
        <w:t>Олимпиада Южного федерального университета по программированию "ContestSFedU"</w:t>
      </w:r>
      <w:r w:rsidR="008F33B0" w:rsidRPr="007F559A">
        <w:rPr>
          <w:rFonts w:ascii="Proxima Nova Rg" w:hAnsi="Proxima Nova Rg"/>
          <w:u w:val="single"/>
        </w:rPr>
        <w:t>, курсы по сетям от cisco</w:t>
      </w:r>
    </w:p>
    <w:p w14:paraId="37E4C180" w14:textId="44558759"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Как любите проводить свободное время? </w:t>
      </w:r>
      <w:r w:rsidR="008F33B0" w:rsidRPr="008F33B0">
        <w:rPr>
          <w:rFonts w:ascii="Proxima Nova Rg" w:hAnsi="Proxima Nova Rg"/>
          <w:u w:val="single"/>
        </w:rPr>
        <w:t xml:space="preserve">Чтение литературы связанной с </w:t>
      </w:r>
      <w:r w:rsidR="008F33B0" w:rsidRPr="008F33B0">
        <w:rPr>
          <w:rFonts w:ascii="Proxima Nova Rg" w:hAnsi="Proxima Nova Rg"/>
          <w:u w:val="single"/>
          <w:lang w:val="en-US"/>
        </w:rPr>
        <w:t>IT</w:t>
      </w:r>
      <w:r w:rsidR="008F33B0">
        <w:rPr>
          <w:rFonts w:ascii="Proxima Nova Rg" w:hAnsi="Proxima Nova Rg"/>
          <w:u w:val="single"/>
        </w:rPr>
        <w:t>, 3</w:t>
      </w:r>
      <w:r w:rsidR="008F33B0">
        <w:rPr>
          <w:rFonts w:ascii="Proxima Nova Rg" w:hAnsi="Proxima Nova Rg"/>
          <w:u w:val="single"/>
          <w:lang w:val="en-US"/>
        </w:rPr>
        <w:t>D</w:t>
      </w:r>
      <w:r w:rsidR="008F33B0" w:rsidRPr="008F33B0">
        <w:rPr>
          <w:rFonts w:ascii="Proxima Nova Rg" w:hAnsi="Proxima Nova Rg"/>
          <w:u w:val="single"/>
        </w:rPr>
        <w:t xml:space="preserve"> </w:t>
      </w:r>
      <w:r w:rsidR="008F33B0">
        <w:rPr>
          <w:rFonts w:ascii="Proxima Nova Rg" w:hAnsi="Proxima Nova Rg"/>
          <w:u w:val="single"/>
        </w:rPr>
        <w:t>моделирование</w:t>
      </w:r>
      <w:r w:rsidR="00A41F8E">
        <w:rPr>
          <w:rFonts w:ascii="Proxima Nova Rg" w:hAnsi="Proxima Nova Rg"/>
          <w:u w:val="single"/>
        </w:rPr>
        <w:t>, видео монтаж, игра на гитаре.</w:t>
      </w:r>
    </w:p>
    <w:p w14:paraId="5DE02603" w14:textId="69876697"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Занимаетесь </w:t>
      </w:r>
      <w:r w:rsidR="00857831" w:rsidRPr="00AC20DD">
        <w:rPr>
          <w:rFonts w:ascii="Proxima Nova Rg" w:hAnsi="Proxima Nova Rg"/>
        </w:rPr>
        <w:t xml:space="preserve">Вы каким-либо видами спорта? </w:t>
      </w:r>
      <w:r w:rsidR="00827348" w:rsidRPr="00827348">
        <w:rPr>
          <w:rFonts w:ascii="Proxima Nova Rg" w:hAnsi="Proxima Nova Rg"/>
          <w:u w:val="single"/>
        </w:rPr>
        <w:t>Нет</w:t>
      </w:r>
    </w:p>
    <w:p w14:paraId="7B1F2B1C" w14:textId="063E7F11" w:rsidR="00857831" w:rsidRPr="005E7A08" w:rsidRDefault="00857831" w:rsidP="00741934">
      <w:pPr>
        <w:spacing w:after="0"/>
        <w:contextualSpacing/>
        <w:jc w:val="both"/>
        <w:rPr>
          <w:rFonts w:ascii="Proxima Nova Rg" w:hAnsi="Proxima Nova Rg"/>
          <w:u w:val="single"/>
          <w:lang w:val="en-US"/>
        </w:rPr>
      </w:pPr>
      <w:r w:rsidRPr="00AC20DD">
        <w:rPr>
          <w:rFonts w:ascii="Proxima Nova Rg" w:hAnsi="Proxima Nova Rg"/>
        </w:rPr>
        <w:t>Чего бы Вы хотели добиться через 5-10 лет</w:t>
      </w:r>
      <w:r w:rsidRPr="00A135FA">
        <w:rPr>
          <w:rFonts w:ascii="Proxima Nova Rg" w:hAnsi="Proxima Nova Rg"/>
          <w:u w:val="single"/>
        </w:rPr>
        <w:t xml:space="preserve">? </w:t>
      </w:r>
      <w:r w:rsidR="005E7A08">
        <w:rPr>
          <w:rFonts w:ascii="Proxima Nova Rg" w:hAnsi="Proxima Nova Rg"/>
          <w:u w:val="single"/>
          <w:lang w:val="en-US"/>
        </w:rPr>
        <w:t>Lead Senior Full Stack Web Developer</w:t>
      </w:r>
    </w:p>
    <w:p w14:paraId="2D661DDD" w14:textId="5BB4AC9B" w:rsidR="00AC20DD" w:rsidRDefault="00857831" w:rsidP="007F559A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Какие качества Вы цените в людях</w:t>
      </w:r>
      <w:r w:rsidRPr="00A135FA">
        <w:rPr>
          <w:rFonts w:ascii="Proxima Nova Rg" w:hAnsi="Proxima Nova Rg"/>
          <w:u w:val="single"/>
        </w:rPr>
        <w:t xml:space="preserve">? </w:t>
      </w:r>
      <w:r w:rsidR="00853BDC">
        <w:rPr>
          <w:rFonts w:ascii="Proxima Nova Rg" w:hAnsi="Proxima Nova Rg"/>
          <w:u w:val="single"/>
        </w:rPr>
        <w:t>Ответственность, стремление развиваться,</w:t>
      </w:r>
      <w:r w:rsidR="008F33B0">
        <w:rPr>
          <w:rFonts w:ascii="Proxima Nova Rg" w:hAnsi="Proxima Nova Rg"/>
          <w:u w:val="single"/>
        </w:rPr>
        <w:t xml:space="preserve"> целеустремленность</w:t>
      </w:r>
      <w:r w:rsidR="007F559A">
        <w:rPr>
          <w:rFonts w:ascii="Proxima Nova Rg" w:hAnsi="Proxima Nova Rg"/>
          <w:u w:val="single"/>
        </w:rPr>
        <w:t xml:space="preserve">. </w:t>
      </w:r>
      <w:r w:rsidRPr="00A135FA">
        <w:rPr>
          <w:rFonts w:ascii="Proxima Nova Rg" w:hAnsi="Proxima Nova Rg"/>
          <w:i/>
        </w:rPr>
        <w:t>Проранжируйте</w:t>
      </w:r>
      <w:r w:rsidRPr="00AC20DD">
        <w:rPr>
          <w:rFonts w:ascii="Proxima Nova Rg" w:hAnsi="Proxima Nova Rg"/>
        </w:rPr>
        <w:t xml:space="preserve"> приведенные справа характеристики места работы, исходя из ваших предпочтений </w:t>
      </w:r>
    </w:p>
    <w:p w14:paraId="4194785C" w14:textId="77777777" w:rsidR="00857831" w:rsidRPr="00AC20DD" w:rsidRDefault="00857831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22"/>
          <w:szCs w:val="22"/>
        </w:rPr>
      </w:pPr>
      <w:r w:rsidRPr="00AC20DD">
        <w:rPr>
          <w:rFonts w:ascii="Proxima Nova Rg" w:hAnsi="Proxima Nova Rg"/>
          <w:sz w:val="22"/>
          <w:szCs w:val="22"/>
        </w:rPr>
        <w:t>(1 — наиболее важно, 10 — наименее важно)</w:t>
      </w:r>
      <w:r w:rsidR="005F0B58">
        <w:rPr>
          <w:rFonts w:ascii="Proxima Nova Rg" w:hAnsi="Proxima Nova Rg"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4822"/>
        <w:gridCol w:w="853"/>
        <w:gridCol w:w="4191"/>
      </w:tblGrid>
      <w:tr w:rsidR="00857831" w:rsidRPr="00AC20DD" w14:paraId="6FAE6B93" w14:textId="77777777" w:rsidTr="00A135FA">
        <w:trPr>
          <w:trHeight w:val="216"/>
        </w:trPr>
        <w:tc>
          <w:tcPr>
            <w:tcW w:w="183" w:type="pct"/>
            <w:shd w:val="clear" w:color="auto" w:fill="auto"/>
          </w:tcPr>
          <w:p w14:paraId="77DA296D" w14:textId="4AA1F578" w:rsidR="00857831" w:rsidRPr="00AC20DD" w:rsidRDefault="005E7A08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8</w:t>
            </w:r>
          </w:p>
        </w:tc>
        <w:tc>
          <w:tcPr>
            <w:tcW w:w="1498" w:type="pct"/>
            <w:shd w:val="clear" w:color="auto" w:fill="auto"/>
          </w:tcPr>
          <w:p w14:paraId="077429CC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 xml:space="preserve">хороший коллектив </w:t>
            </w:r>
          </w:p>
        </w:tc>
        <w:tc>
          <w:tcPr>
            <w:tcW w:w="265" w:type="pct"/>
            <w:shd w:val="clear" w:color="auto" w:fill="auto"/>
          </w:tcPr>
          <w:p w14:paraId="0E741981" w14:textId="3875C8B4" w:rsidR="00857831" w:rsidRPr="00AC20DD" w:rsidRDefault="00853BDC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5</w:t>
            </w:r>
          </w:p>
        </w:tc>
        <w:tc>
          <w:tcPr>
            <w:tcW w:w="1302" w:type="pct"/>
            <w:shd w:val="clear" w:color="auto" w:fill="auto"/>
          </w:tcPr>
          <w:p w14:paraId="17032BA7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перспективы роста</w:t>
            </w:r>
          </w:p>
        </w:tc>
      </w:tr>
      <w:tr w:rsidR="00857831" w:rsidRPr="00AC20DD" w14:paraId="59ABB2FC" w14:textId="77777777" w:rsidTr="00A135FA">
        <w:trPr>
          <w:trHeight w:val="211"/>
        </w:trPr>
        <w:tc>
          <w:tcPr>
            <w:tcW w:w="183" w:type="pct"/>
            <w:shd w:val="clear" w:color="auto" w:fill="auto"/>
          </w:tcPr>
          <w:p w14:paraId="1161D24D" w14:textId="19A17C82" w:rsidR="00857831" w:rsidRPr="00AC20DD" w:rsidRDefault="00853BDC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6</w:t>
            </w:r>
          </w:p>
        </w:tc>
        <w:tc>
          <w:tcPr>
            <w:tcW w:w="1498" w:type="pct"/>
            <w:shd w:val="clear" w:color="auto" w:fill="auto"/>
          </w:tcPr>
          <w:p w14:paraId="70CD9D06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престиж компании</w:t>
            </w:r>
          </w:p>
        </w:tc>
        <w:tc>
          <w:tcPr>
            <w:tcW w:w="265" w:type="pct"/>
            <w:shd w:val="clear" w:color="auto" w:fill="auto"/>
          </w:tcPr>
          <w:p w14:paraId="1B0DF335" w14:textId="0968A9C9" w:rsidR="00857831" w:rsidRPr="005E7A08" w:rsidRDefault="005E7A08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  <w:lang w:val="en-US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10</w:t>
            </w:r>
          </w:p>
        </w:tc>
        <w:tc>
          <w:tcPr>
            <w:tcW w:w="1302" w:type="pct"/>
            <w:shd w:val="clear" w:color="auto" w:fill="auto"/>
          </w:tcPr>
          <w:p w14:paraId="0137EDD5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близость от дома</w:t>
            </w:r>
          </w:p>
        </w:tc>
      </w:tr>
      <w:tr w:rsidR="00857831" w:rsidRPr="00AC20DD" w14:paraId="24D8F0DB" w14:textId="77777777" w:rsidTr="00A135FA">
        <w:trPr>
          <w:trHeight w:val="211"/>
        </w:trPr>
        <w:tc>
          <w:tcPr>
            <w:tcW w:w="183" w:type="pct"/>
            <w:shd w:val="clear" w:color="auto" w:fill="auto"/>
          </w:tcPr>
          <w:p w14:paraId="2AFE46A4" w14:textId="633235E8" w:rsidR="00857831" w:rsidRPr="00AC20DD" w:rsidRDefault="00853BDC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7</w:t>
            </w:r>
          </w:p>
        </w:tc>
        <w:tc>
          <w:tcPr>
            <w:tcW w:w="1498" w:type="pct"/>
            <w:shd w:val="clear" w:color="auto" w:fill="auto"/>
          </w:tcPr>
          <w:p w14:paraId="77E8BF64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достойная зарплата</w:t>
            </w:r>
          </w:p>
        </w:tc>
        <w:tc>
          <w:tcPr>
            <w:tcW w:w="265" w:type="pct"/>
            <w:shd w:val="clear" w:color="auto" w:fill="auto"/>
          </w:tcPr>
          <w:p w14:paraId="370359E9" w14:textId="4252E39F" w:rsidR="00857831" w:rsidRPr="00AC20DD" w:rsidRDefault="005E7A08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9</w:t>
            </w:r>
          </w:p>
        </w:tc>
        <w:tc>
          <w:tcPr>
            <w:tcW w:w="1302" w:type="pct"/>
            <w:shd w:val="clear" w:color="auto" w:fill="auto"/>
          </w:tcPr>
          <w:p w14:paraId="169D1FC8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стабильность работы</w:t>
            </w:r>
          </w:p>
        </w:tc>
      </w:tr>
      <w:tr w:rsidR="00857831" w:rsidRPr="00AC20DD" w14:paraId="761A5254" w14:textId="77777777" w:rsidTr="00A135FA">
        <w:trPr>
          <w:trHeight w:val="211"/>
        </w:trPr>
        <w:tc>
          <w:tcPr>
            <w:tcW w:w="183" w:type="pct"/>
            <w:shd w:val="clear" w:color="auto" w:fill="auto"/>
          </w:tcPr>
          <w:p w14:paraId="319CDA0D" w14:textId="2182F821" w:rsidR="00857831" w:rsidRPr="00AC20DD" w:rsidRDefault="00853BDC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4</w:t>
            </w:r>
          </w:p>
        </w:tc>
        <w:tc>
          <w:tcPr>
            <w:tcW w:w="1498" w:type="pct"/>
            <w:shd w:val="clear" w:color="auto" w:fill="auto"/>
          </w:tcPr>
          <w:p w14:paraId="6965EC0D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гибкий рабочий график</w:t>
            </w:r>
          </w:p>
        </w:tc>
        <w:tc>
          <w:tcPr>
            <w:tcW w:w="265" w:type="pct"/>
            <w:shd w:val="clear" w:color="auto" w:fill="auto"/>
          </w:tcPr>
          <w:p w14:paraId="061DABEF" w14:textId="03C7C2A5" w:rsidR="00857831" w:rsidRPr="00AC20DD" w:rsidRDefault="00853BDC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3</w:t>
            </w:r>
          </w:p>
        </w:tc>
        <w:tc>
          <w:tcPr>
            <w:tcW w:w="1302" w:type="pct"/>
            <w:shd w:val="clear" w:color="auto" w:fill="auto"/>
          </w:tcPr>
          <w:p w14:paraId="3B5990F1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решение сложных задач</w:t>
            </w:r>
          </w:p>
        </w:tc>
      </w:tr>
      <w:tr w:rsidR="00857831" w:rsidRPr="00AC20DD" w14:paraId="22AE0ED1" w14:textId="77777777" w:rsidTr="00A135FA">
        <w:trPr>
          <w:trHeight w:val="211"/>
        </w:trPr>
        <w:tc>
          <w:tcPr>
            <w:tcW w:w="183" w:type="pct"/>
            <w:shd w:val="clear" w:color="auto" w:fill="auto"/>
          </w:tcPr>
          <w:p w14:paraId="6AD5461E" w14:textId="436B3B1E" w:rsidR="00857831" w:rsidRPr="00AC20DD" w:rsidRDefault="00853BDC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2</w:t>
            </w:r>
          </w:p>
        </w:tc>
        <w:tc>
          <w:tcPr>
            <w:tcW w:w="1498" w:type="pct"/>
            <w:shd w:val="clear" w:color="auto" w:fill="auto"/>
          </w:tcPr>
          <w:p w14:paraId="12EFD26E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возможность самореализации</w:t>
            </w:r>
          </w:p>
        </w:tc>
        <w:tc>
          <w:tcPr>
            <w:tcW w:w="265" w:type="pct"/>
            <w:shd w:val="clear" w:color="auto" w:fill="auto"/>
          </w:tcPr>
          <w:p w14:paraId="15687E3C" w14:textId="426BFA39" w:rsidR="00857831" w:rsidRPr="00AC20DD" w:rsidRDefault="00853BDC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1</w:t>
            </w:r>
          </w:p>
        </w:tc>
        <w:tc>
          <w:tcPr>
            <w:tcW w:w="1302" w:type="pct"/>
            <w:shd w:val="clear" w:color="auto" w:fill="auto"/>
          </w:tcPr>
          <w:p w14:paraId="64BF8715" w14:textId="77777777"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получение новых навыков</w:t>
            </w:r>
          </w:p>
        </w:tc>
      </w:tr>
    </w:tbl>
    <w:p w14:paraId="0A7B27C5" w14:textId="77777777" w:rsidR="00AC20DD" w:rsidRPr="008811E1" w:rsidRDefault="00AC20DD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18"/>
          <w:szCs w:val="22"/>
        </w:rPr>
      </w:pPr>
    </w:p>
    <w:p w14:paraId="31B15AC1" w14:textId="77777777" w:rsidR="00857831" w:rsidRPr="00AC20DD" w:rsidRDefault="00E56C6C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>Наличие водительских прав</w:t>
      </w:r>
      <w:r w:rsidR="005F0B58">
        <w:rPr>
          <w:rFonts w:ascii="Proxima Nova Rg" w:hAnsi="Proxima Nova Rg"/>
          <w:sz w:val="22"/>
          <w:szCs w:val="22"/>
        </w:rPr>
        <w:t>:</w:t>
      </w:r>
      <w:r w:rsidR="005F0B58"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A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B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C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D</w:t>
      </w:r>
      <w:r w:rsidR="00857831" w:rsidRPr="00AC20DD">
        <w:rPr>
          <w:rFonts w:ascii="Proxima Nova Rg" w:hAnsi="Proxima Nova Rg"/>
          <w:sz w:val="22"/>
          <w:szCs w:val="22"/>
        </w:rPr>
        <w:tab/>
      </w:r>
      <w:r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</w:rPr>
        <w:t>Вредные привычки</w:t>
      </w:r>
      <w:r w:rsidR="005F0B58">
        <w:rPr>
          <w:rFonts w:ascii="Proxima Nova Rg" w:hAnsi="Proxima Nova Rg"/>
          <w:sz w:val="22"/>
          <w:szCs w:val="22"/>
        </w:rPr>
        <w:t>:</w:t>
      </w:r>
      <w:r w:rsidR="005F0B58"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</w:rPr>
        <w:t>Есть</w:t>
      </w:r>
      <w:r w:rsidR="005F0B58">
        <w:rPr>
          <w:rFonts w:ascii="Proxima Nova Rg" w:hAnsi="Proxima Nova Rg"/>
          <w:sz w:val="22"/>
          <w:szCs w:val="22"/>
        </w:rPr>
        <w:tab/>
      </w:r>
      <w:r w:rsidR="00857831" w:rsidRPr="008F33B0">
        <w:rPr>
          <w:rFonts w:ascii="Proxima Nova Rg" w:hAnsi="Proxima Nova Rg"/>
          <w:sz w:val="22"/>
          <w:szCs w:val="22"/>
          <w:u w:val="single"/>
        </w:rPr>
        <w:t>Нет</w:t>
      </w:r>
    </w:p>
    <w:p w14:paraId="4211EE12" w14:textId="008F779E" w:rsidR="00857831" w:rsidRPr="00AC20DD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Рекомендации и ссылки (укажите координаты рекомендателей, если таковые имеются. Можно также указать ссылки на работы или проекты, в которых Вы принимали участие)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hyperlink r:id="rId5" w:history="1">
        <w:r w:rsidR="008F33B0" w:rsidRPr="005E7A08">
          <w:rPr>
            <w:rStyle w:val="a6"/>
            <w:rFonts w:ascii="Proxima Nova Rg" w:hAnsi="Proxima Nova Rg"/>
          </w:rPr>
          <w:t>https://gorodskie-meropriyatiya.site/</w:t>
        </w:r>
      </w:hyperlink>
      <w:r w:rsidR="008F33B0" w:rsidRPr="005E7A08">
        <w:rPr>
          <w:rFonts w:ascii="Proxima Nova Rg" w:hAnsi="Proxima Nova Rg"/>
          <w:u w:val="single"/>
        </w:rPr>
        <w:t xml:space="preserve"> (в разработке), </w:t>
      </w:r>
      <w:hyperlink r:id="rId6" w:history="1">
        <w:r w:rsidR="008F33B0" w:rsidRPr="005E7A08">
          <w:rPr>
            <w:rStyle w:val="a6"/>
            <w:rFonts w:ascii="Proxima Nova Rg" w:hAnsi="Proxima Nova Rg"/>
          </w:rPr>
          <w:t>http://new.itecors.ru/</w:t>
        </w:r>
      </w:hyperlink>
      <w:r w:rsidR="008F33B0" w:rsidRPr="005E7A08">
        <w:rPr>
          <w:rFonts w:ascii="Proxima Nova Rg" w:hAnsi="Proxima Nova Rg"/>
          <w:u w:val="single"/>
        </w:rPr>
        <w:t xml:space="preserve"> (в разработке, публичного доступа нет)</w:t>
      </w:r>
      <w:r w:rsidR="005E7A08" w:rsidRPr="005E7A08">
        <w:rPr>
          <w:rFonts w:ascii="Proxima Nova Rg" w:hAnsi="Proxima Nova Rg"/>
          <w:u w:val="single"/>
        </w:rPr>
        <w:t xml:space="preserve">, </w:t>
      </w:r>
      <w:hyperlink r:id="rId7" w:history="1">
        <w:r w:rsidR="007F559A" w:rsidRPr="00B974A5">
          <w:rPr>
            <w:rStyle w:val="a6"/>
            <w:rFonts w:ascii="Proxima Nova Rg" w:hAnsi="Proxima Nova Rg"/>
          </w:rPr>
          <w:t>https://suckled-film.000webhostapp.com/</w:t>
        </w:r>
      </w:hyperlink>
      <w:r w:rsidR="007F559A">
        <w:rPr>
          <w:rFonts w:ascii="Proxima Nova Rg" w:hAnsi="Proxima Nova Rg"/>
        </w:rPr>
        <w:t xml:space="preserve"> </w:t>
      </w:r>
      <w:r w:rsidR="00FE28E7" w:rsidRPr="00FE28E7">
        <w:rPr>
          <w:rFonts w:ascii="Proxima Nova Rg" w:hAnsi="Proxima Nova Rg"/>
          <w:u w:val="single"/>
        </w:rPr>
        <w:t xml:space="preserve"> </w:t>
      </w:r>
    </w:p>
    <w:p w14:paraId="6A61F6CB" w14:textId="69C71E60" w:rsidR="00857831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Другие сведения, которые Вы хотели бы сообщить (Ваши личные достижения, заслуги и любая другая информация)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r w:rsidR="007F559A" w:rsidRPr="007F559A">
        <w:rPr>
          <w:rFonts w:ascii="Proxima Nova Rg" w:hAnsi="Proxima Nova Rg"/>
          <w:u w:val="single"/>
        </w:rPr>
        <w:t>Удостоен президентской стипендии.</w:t>
      </w:r>
      <w:r w:rsidR="007F559A" w:rsidRPr="00AC20DD">
        <w:rPr>
          <w:rFonts w:ascii="Proxima Nova Rg" w:hAnsi="Proxima Nova Rg"/>
        </w:rPr>
        <w:t xml:space="preserve"> </w:t>
      </w:r>
    </w:p>
    <w:p w14:paraId="23FA44D8" w14:textId="77777777" w:rsidR="007F559A" w:rsidRPr="00AC20DD" w:rsidRDefault="007F559A" w:rsidP="00741934">
      <w:pPr>
        <w:spacing w:after="0"/>
        <w:contextualSpacing/>
        <w:jc w:val="both"/>
        <w:rPr>
          <w:rFonts w:ascii="Proxima Nova Rg" w:hAnsi="Proxima Nova Rg"/>
        </w:rPr>
      </w:pPr>
    </w:p>
    <w:p w14:paraId="4B45A8AE" w14:textId="4A41A713" w:rsidR="00857831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Я, </w:t>
      </w:r>
      <w:r w:rsidR="008F33B0" w:rsidRPr="008F33B0">
        <w:rPr>
          <w:rFonts w:ascii="Proxima Nova Rg" w:hAnsi="Proxima Nova Rg"/>
          <w:u w:val="single"/>
        </w:rPr>
        <w:t>Кудлаёв Игорь Владимирович</w:t>
      </w:r>
      <w:r w:rsidR="008F33B0">
        <w:rPr>
          <w:rFonts w:ascii="Proxima Nova Rg" w:hAnsi="Proxima Nova Rg"/>
        </w:rPr>
        <w:t xml:space="preserve"> </w:t>
      </w:r>
    </w:p>
    <w:p w14:paraId="4A64FA5F" w14:textId="77777777" w:rsidR="00F402D3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подтверждаю свое согласие на обработку моих персональных данных компанией Иностудио (в соответствии с требованиями статьи 9 федерального закона от 27.07.06 г. «О персональных данных» № 152-ФЗ). __________________________</w:t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</w:p>
    <w:p w14:paraId="1EE5DC37" w14:textId="77777777" w:rsidR="00F402D3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</w:p>
    <w:sectPr w:rsidR="00F402D3" w:rsidRPr="00AC20DD" w:rsidSect="00741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oxima Nova Rg">
    <w:altName w:val="Times New Roman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C6C"/>
    <w:rsid w:val="00005997"/>
    <w:rsid w:val="0001458F"/>
    <w:rsid w:val="000207EA"/>
    <w:rsid w:val="000740DD"/>
    <w:rsid w:val="000744A5"/>
    <w:rsid w:val="00116C6C"/>
    <w:rsid w:val="00131A81"/>
    <w:rsid w:val="001637B4"/>
    <w:rsid w:val="001658DD"/>
    <w:rsid w:val="001F4DA1"/>
    <w:rsid w:val="0020354C"/>
    <w:rsid w:val="00237195"/>
    <w:rsid w:val="002948CF"/>
    <w:rsid w:val="00317C80"/>
    <w:rsid w:val="003544BE"/>
    <w:rsid w:val="003D7F78"/>
    <w:rsid w:val="00434397"/>
    <w:rsid w:val="004D0DF4"/>
    <w:rsid w:val="004E5120"/>
    <w:rsid w:val="00531962"/>
    <w:rsid w:val="0055097E"/>
    <w:rsid w:val="00590A65"/>
    <w:rsid w:val="005B2D79"/>
    <w:rsid w:val="005B4270"/>
    <w:rsid w:val="005C7627"/>
    <w:rsid w:val="005E7A08"/>
    <w:rsid w:val="005F0B58"/>
    <w:rsid w:val="00625242"/>
    <w:rsid w:val="00642393"/>
    <w:rsid w:val="00674CCB"/>
    <w:rsid w:val="006B0BE1"/>
    <w:rsid w:val="00741934"/>
    <w:rsid w:val="007602E3"/>
    <w:rsid w:val="00773E1E"/>
    <w:rsid w:val="00786FC3"/>
    <w:rsid w:val="007C28B7"/>
    <w:rsid w:val="007E4934"/>
    <w:rsid w:val="007F559A"/>
    <w:rsid w:val="0081357A"/>
    <w:rsid w:val="00827348"/>
    <w:rsid w:val="0083737C"/>
    <w:rsid w:val="00841BB3"/>
    <w:rsid w:val="00853BDC"/>
    <w:rsid w:val="00857831"/>
    <w:rsid w:val="008811E1"/>
    <w:rsid w:val="008D33FA"/>
    <w:rsid w:val="008F33B0"/>
    <w:rsid w:val="00A135FA"/>
    <w:rsid w:val="00A41F8E"/>
    <w:rsid w:val="00A90053"/>
    <w:rsid w:val="00AC20DD"/>
    <w:rsid w:val="00B4702D"/>
    <w:rsid w:val="00B85E49"/>
    <w:rsid w:val="00BA6C71"/>
    <w:rsid w:val="00BF5A2C"/>
    <w:rsid w:val="00C934E2"/>
    <w:rsid w:val="00CB345D"/>
    <w:rsid w:val="00D3599D"/>
    <w:rsid w:val="00D7487F"/>
    <w:rsid w:val="00E56C6C"/>
    <w:rsid w:val="00E6160A"/>
    <w:rsid w:val="00F402D3"/>
    <w:rsid w:val="00F40439"/>
    <w:rsid w:val="00FD2E46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CC44"/>
  <w15:chartTrackingRefBased/>
  <w15:docId w15:val="{1EF4C67D-0FA2-425C-97E3-53DFF9B9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C6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6C6C"/>
    <w:pPr>
      <w:keepNext/>
      <w:keepLines/>
      <w:spacing w:after="120"/>
      <w:outlineLvl w:val="0"/>
    </w:pPr>
    <w:rPr>
      <w:rFonts w:ascii="Cambria" w:eastAsia="Times New Roman" w:hAnsi="Cambria"/>
      <w:b/>
      <w:bCs/>
      <w:color w:val="7F7F7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C6C"/>
    <w:rPr>
      <w:rFonts w:ascii="Cambria" w:eastAsia="Times New Roman" w:hAnsi="Cambria" w:cs="Times New Roman"/>
      <w:b/>
      <w:bCs/>
      <w:color w:val="7F7F7F"/>
      <w:sz w:val="28"/>
      <w:szCs w:val="28"/>
    </w:rPr>
  </w:style>
  <w:style w:type="table" w:styleId="a3">
    <w:name w:val="Table Grid"/>
    <w:basedOn w:val="a1"/>
    <w:uiPriority w:val="39"/>
    <w:rsid w:val="00C93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578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60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602E3"/>
    <w:rPr>
      <w:rFonts w:ascii="Segoe UI" w:eastAsia="Calibr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8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8F33B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5E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7F5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ckled-film.000webhost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.itecors.ru/" TargetMode="External"/><Relationship Id="rId5" Type="http://schemas.openxmlformats.org/officeDocument/2006/relationships/hyperlink" Target="https://gorodskie-meropriyatiya.sit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martyanova\Documents\&#1055;&#1086;&#1083;&#1100;&#1079;&#1086;&#1074;&#1072;&#1090;&#1077;&#1083;&#1100;&#1089;&#1082;&#1080;&#1077;%20&#1096;&#1072;&#1073;&#1083;&#1086;&#1085;&#1099;%20Office\&#1040;&#1085;&#1082;&#1077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Анкета.dotm</Template>
  <TotalTime>156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Martyanova</dc:creator>
  <cp:keywords/>
  <dc:description/>
  <cp:lastModifiedBy>Игорь Кудлаёв</cp:lastModifiedBy>
  <cp:revision>25</cp:revision>
  <cp:lastPrinted>2014-09-30T09:28:00Z</cp:lastPrinted>
  <dcterms:created xsi:type="dcterms:W3CDTF">2014-09-30T05:50:00Z</dcterms:created>
  <dcterms:modified xsi:type="dcterms:W3CDTF">2021-04-22T17:28:00Z</dcterms:modified>
</cp:coreProperties>
</file>